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5C9C0" w14:textId="77777777" w:rsidR="007444E5" w:rsidRDefault="00A7778D">
      <w:pPr>
        <w:pStyle w:val="ab"/>
        <w:jc w:val="right"/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fldChar w:fldCharType="begin"/>
      </w:r>
      <w:r>
        <w:rPr>
          <w:rFonts w:ascii="黑体" w:eastAsia="黑体" w:hAnsi="黑体" w:cs="黑体"/>
        </w:rPr>
        <w:instrText xml:space="preserve"> </w:instrText>
      </w:r>
      <w:r>
        <w:rPr>
          <w:rFonts w:ascii="黑体" w:eastAsia="黑体" w:hAnsi="黑体" w:cs="黑体" w:hint="eastAsia"/>
        </w:rPr>
        <w:instrText>SUBJECT  跑Kemon-Go  \* MERGEFORMAT</w:instrText>
      </w:r>
      <w:r>
        <w:rPr>
          <w:rFonts w:ascii="黑体" w:eastAsia="黑体" w:hAnsi="黑体" w:cs="黑体"/>
        </w:rPr>
        <w:instrText xml:space="preserve"> </w:instrText>
      </w:r>
      <w:r>
        <w:rPr>
          <w:rFonts w:ascii="黑体" w:eastAsia="黑体" w:hAnsi="黑体" w:cs="黑体"/>
        </w:rPr>
        <w:fldChar w:fldCharType="separate"/>
      </w:r>
      <w:r>
        <w:rPr>
          <w:rFonts w:ascii="黑体" w:eastAsia="黑体" w:hAnsi="黑体" w:cs="黑体" w:hint="eastAsia"/>
        </w:rPr>
        <w:t>跑</w:t>
      </w:r>
      <w:r>
        <w:rPr>
          <w:rFonts w:ascii="黑体" w:eastAsia="黑体" w:hAnsi="黑体" w:cs="黑体"/>
        </w:rPr>
        <w:t>Kemon-Go</w:t>
      </w:r>
      <w:r>
        <w:rPr>
          <w:rFonts w:ascii="黑体" w:eastAsia="黑体" w:hAnsi="黑体" w:cs="黑体"/>
        </w:rPr>
        <w:fldChar w:fldCharType="end"/>
      </w:r>
    </w:p>
    <w:p w14:paraId="3D79B825" w14:textId="77777777" w:rsidR="007444E5" w:rsidRDefault="000D5A8D">
      <w:pPr>
        <w:pStyle w:val="ab"/>
        <w:jc w:val="right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fldChar w:fldCharType="begin"/>
      </w:r>
      <w:r>
        <w:rPr>
          <w:rFonts w:ascii="黑体" w:eastAsia="黑体" w:hAnsi="黑体" w:cs="黑体" w:hint="eastAsia"/>
        </w:rPr>
        <w:instrText xml:space="preserve"> TITLE  \* MERGEFORMAT </w:instrText>
      </w:r>
      <w:r>
        <w:rPr>
          <w:rFonts w:ascii="黑体" w:eastAsia="黑体" w:hAnsi="黑体" w:cs="黑体" w:hint="eastAsia"/>
        </w:rPr>
        <w:fldChar w:fldCharType="separate"/>
      </w:r>
      <w:r>
        <w:rPr>
          <w:rFonts w:ascii="黑体" w:eastAsia="黑体" w:hAnsi="黑体" w:cs="黑体" w:hint="eastAsia"/>
        </w:rPr>
        <w:t>软件需求规约</w:t>
      </w:r>
      <w:r>
        <w:rPr>
          <w:rFonts w:ascii="黑体" w:eastAsia="黑体" w:hAnsi="黑体" w:cs="黑体" w:hint="eastAsia"/>
        </w:rPr>
        <w:fldChar w:fldCharType="end"/>
      </w:r>
    </w:p>
    <w:p w14:paraId="019A44C7" w14:textId="77777777" w:rsidR="007444E5" w:rsidRDefault="007444E5">
      <w:pPr>
        <w:pStyle w:val="ab"/>
        <w:jc w:val="right"/>
        <w:rPr>
          <w:rFonts w:ascii="黑体" w:eastAsia="黑体" w:hAnsi="黑体" w:cs="黑体"/>
        </w:rPr>
      </w:pPr>
    </w:p>
    <w:p w14:paraId="164D37E6" w14:textId="77777777" w:rsidR="007444E5" w:rsidRDefault="000D5A8D">
      <w:pPr>
        <w:pStyle w:val="ab"/>
        <w:jc w:val="right"/>
        <w:rPr>
          <w:rFonts w:ascii="黑体" w:eastAsia="黑体" w:hAnsi="黑体" w:cs="黑体"/>
          <w:sz w:val="28"/>
        </w:rPr>
      </w:pPr>
      <w:r>
        <w:rPr>
          <w:rFonts w:ascii="黑体" w:eastAsia="黑体" w:hAnsi="黑体" w:cs="黑体" w:hint="eastAsia"/>
          <w:sz w:val="28"/>
        </w:rPr>
        <w:t>版本 &lt;1.0&gt;</w:t>
      </w:r>
    </w:p>
    <w:p w14:paraId="2B662F79" w14:textId="77777777" w:rsidR="007444E5" w:rsidRDefault="007444E5">
      <w:pPr>
        <w:pStyle w:val="InfoBlue"/>
        <w:rPr>
          <w:rFonts w:ascii="黑体" w:eastAsia="黑体" w:hAnsi="黑体" w:cs="黑体"/>
        </w:rPr>
      </w:pPr>
    </w:p>
    <w:p w14:paraId="0A380DCA" w14:textId="77777777" w:rsidR="007444E5" w:rsidRDefault="007444E5">
      <w:pPr>
        <w:pStyle w:val="InfoBlue"/>
        <w:rPr>
          <w:rFonts w:ascii="黑体" w:eastAsia="黑体" w:hAnsi="黑体" w:cs="黑体"/>
        </w:rPr>
      </w:pPr>
    </w:p>
    <w:p w14:paraId="2375AB87" w14:textId="77777777" w:rsidR="007444E5" w:rsidRDefault="007444E5">
      <w:pPr>
        <w:pStyle w:val="ab"/>
        <w:rPr>
          <w:rFonts w:ascii="黑体" w:eastAsia="黑体" w:hAnsi="黑体" w:cs="黑体"/>
          <w:sz w:val="28"/>
        </w:rPr>
      </w:pPr>
    </w:p>
    <w:p w14:paraId="74423185" w14:textId="77777777" w:rsidR="007444E5" w:rsidRDefault="007444E5">
      <w:pPr>
        <w:rPr>
          <w:rFonts w:ascii="黑体" w:eastAsia="黑体" w:hAnsi="黑体" w:cs="黑体"/>
          <w:b/>
          <w:sz w:val="28"/>
        </w:rPr>
      </w:pPr>
    </w:p>
    <w:p w14:paraId="2A72AAD9" w14:textId="77777777" w:rsidR="00A661FC" w:rsidRPr="00A661FC" w:rsidRDefault="00A661FC" w:rsidP="00A661FC">
      <w:pPr>
        <w:rPr>
          <w:rFonts w:ascii="黑体" w:eastAsia="黑体" w:hAnsi="黑体" w:cs="黑体"/>
        </w:rPr>
      </w:pPr>
    </w:p>
    <w:p w14:paraId="0C111BE1" w14:textId="77777777" w:rsidR="00A661FC" w:rsidRPr="00A661FC" w:rsidRDefault="00A661FC" w:rsidP="00A661FC">
      <w:pPr>
        <w:rPr>
          <w:rFonts w:ascii="黑体" w:eastAsia="黑体" w:hAnsi="黑体" w:cs="黑体"/>
        </w:rPr>
      </w:pPr>
    </w:p>
    <w:p w14:paraId="07674070" w14:textId="77777777" w:rsidR="00A661FC" w:rsidRDefault="00A661FC" w:rsidP="00A661FC">
      <w:pPr>
        <w:rPr>
          <w:rFonts w:ascii="黑体" w:eastAsia="黑体" w:hAnsi="黑体" w:cs="黑体"/>
          <w:b/>
          <w:sz w:val="28"/>
        </w:rPr>
      </w:pPr>
    </w:p>
    <w:p w14:paraId="1F1FB6EC" w14:textId="77777777" w:rsidR="00A661FC" w:rsidRPr="00A661FC" w:rsidRDefault="00A661FC" w:rsidP="00A661FC">
      <w:pPr>
        <w:rPr>
          <w:rFonts w:ascii="黑体" w:eastAsia="黑体" w:hAnsi="黑体" w:cs="黑体"/>
        </w:rPr>
        <w:sectPr w:rsidR="00A661FC" w:rsidRPr="00A661FC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14:paraId="1EB931FC" w14:textId="77777777"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7444E5" w14:paraId="10F3FD8A" w14:textId="77777777">
        <w:tc>
          <w:tcPr>
            <w:tcW w:w="2304" w:type="dxa"/>
          </w:tcPr>
          <w:p w14:paraId="41BF5781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日期</w:t>
            </w:r>
          </w:p>
        </w:tc>
        <w:tc>
          <w:tcPr>
            <w:tcW w:w="1152" w:type="dxa"/>
          </w:tcPr>
          <w:p w14:paraId="648CCA3A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版本</w:t>
            </w:r>
          </w:p>
        </w:tc>
        <w:tc>
          <w:tcPr>
            <w:tcW w:w="3744" w:type="dxa"/>
          </w:tcPr>
          <w:p w14:paraId="0836EF29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说明</w:t>
            </w:r>
          </w:p>
        </w:tc>
        <w:tc>
          <w:tcPr>
            <w:tcW w:w="2304" w:type="dxa"/>
          </w:tcPr>
          <w:p w14:paraId="3E81B470" w14:textId="77777777" w:rsidR="007444E5" w:rsidRDefault="000D5A8D">
            <w:pPr>
              <w:pStyle w:val="Tabletext"/>
              <w:jc w:val="center"/>
              <w:rPr>
                <w:rFonts w:ascii="黑体" w:eastAsia="黑体" w:hAnsi="黑体" w:cs="黑体"/>
                <w:b/>
              </w:rPr>
            </w:pPr>
            <w:r>
              <w:rPr>
                <w:rFonts w:ascii="黑体" w:eastAsia="黑体" w:hAnsi="黑体" w:cs="黑体" w:hint="eastAsia"/>
                <w:b/>
              </w:rPr>
              <w:t>作者</w:t>
            </w:r>
          </w:p>
        </w:tc>
      </w:tr>
      <w:tr w:rsidR="007444E5" w14:paraId="792A311A" w14:textId="77777777">
        <w:tc>
          <w:tcPr>
            <w:tcW w:w="2304" w:type="dxa"/>
          </w:tcPr>
          <w:p w14:paraId="7B524A3B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3</w:t>
            </w:r>
            <w:r>
              <w:rPr>
                <w:rFonts w:ascii="黑体" w:eastAsia="黑体" w:hAnsi="黑体" w:cs="黑体" w:hint="eastAsia"/>
              </w:rPr>
              <w:t>/</w:t>
            </w:r>
            <w:r w:rsidR="0009090A">
              <w:rPr>
                <w:rFonts w:ascii="黑体" w:eastAsia="黑体" w:hAnsi="黑体" w:cs="黑体" w:hint="eastAsia"/>
              </w:rPr>
              <w:t>6</w:t>
            </w:r>
            <w:r>
              <w:rPr>
                <w:rFonts w:ascii="黑体" w:eastAsia="黑体" w:hAnsi="黑体" w:cs="黑体" w:hint="eastAsia"/>
              </w:rPr>
              <w:t>/</w:t>
            </w:r>
            <w:r w:rsidR="0009090A">
              <w:rPr>
                <w:rFonts w:ascii="黑体" w:eastAsia="黑体" w:hAnsi="黑体" w:cs="黑体" w:hint="eastAsia"/>
              </w:rPr>
              <w:t>2</w:t>
            </w:r>
            <w:r w:rsidR="0009090A">
              <w:rPr>
                <w:rFonts w:ascii="黑体" w:eastAsia="黑体" w:hAnsi="黑体" w:cs="黑体"/>
              </w:rPr>
              <w:t>019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1152" w:type="dxa"/>
          </w:tcPr>
          <w:p w14:paraId="1EF6B4FE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/>
              </w:rPr>
              <w:t>1.0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3744" w:type="dxa"/>
          </w:tcPr>
          <w:p w14:paraId="798A3BFA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初始版本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  <w:tc>
          <w:tcPr>
            <w:tcW w:w="2304" w:type="dxa"/>
          </w:tcPr>
          <w:p w14:paraId="472BDF81" w14:textId="77777777" w:rsidR="007444E5" w:rsidRDefault="000D5A8D">
            <w:pPr>
              <w:pStyle w:val="Tabletext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&lt;</w:t>
            </w:r>
            <w:r w:rsidR="0009090A">
              <w:rPr>
                <w:rFonts w:ascii="黑体" w:eastAsia="黑体" w:hAnsi="黑体" w:cs="黑体" w:hint="eastAsia"/>
              </w:rPr>
              <w:t>项目开发团队</w:t>
            </w:r>
            <w:r>
              <w:rPr>
                <w:rFonts w:ascii="黑体" w:eastAsia="黑体" w:hAnsi="黑体" w:cs="黑体" w:hint="eastAsia"/>
              </w:rPr>
              <w:t>&gt;</w:t>
            </w:r>
          </w:p>
        </w:tc>
      </w:tr>
      <w:tr w:rsidR="007444E5" w14:paraId="45AAB1E0" w14:textId="77777777">
        <w:tc>
          <w:tcPr>
            <w:tcW w:w="2304" w:type="dxa"/>
          </w:tcPr>
          <w:p w14:paraId="62AA9918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45C0283A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77D4123B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1DCC677C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7444E5" w14:paraId="0A84D01F" w14:textId="77777777">
        <w:tc>
          <w:tcPr>
            <w:tcW w:w="2304" w:type="dxa"/>
          </w:tcPr>
          <w:p w14:paraId="4076B032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2452557E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05A688C3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60D946FA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  <w:tr w:rsidR="007444E5" w14:paraId="7B3578A9" w14:textId="77777777">
        <w:tc>
          <w:tcPr>
            <w:tcW w:w="2304" w:type="dxa"/>
          </w:tcPr>
          <w:p w14:paraId="2430ECEF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1152" w:type="dxa"/>
          </w:tcPr>
          <w:p w14:paraId="03FE6518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3744" w:type="dxa"/>
          </w:tcPr>
          <w:p w14:paraId="5178FC25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  <w:tc>
          <w:tcPr>
            <w:tcW w:w="2304" w:type="dxa"/>
          </w:tcPr>
          <w:p w14:paraId="296DFAA6" w14:textId="77777777" w:rsidR="007444E5" w:rsidRDefault="007444E5">
            <w:pPr>
              <w:pStyle w:val="Tabletext"/>
              <w:rPr>
                <w:rFonts w:ascii="黑体" w:eastAsia="黑体" w:hAnsi="黑体" w:cs="黑体"/>
              </w:rPr>
            </w:pPr>
          </w:p>
        </w:tc>
      </w:tr>
    </w:tbl>
    <w:p w14:paraId="4D62DABD" w14:textId="77777777" w:rsidR="007444E5" w:rsidRDefault="007444E5">
      <w:pPr>
        <w:rPr>
          <w:rFonts w:ascii="黑体" w:eastAsia="黑体" w:hAnsi="黑体" w:cs="黑体"/>
        </w:rPr>
      </w:pPr>
    </w:p>
    <w:p w14:paraId="646E5B80" w14:textId="77777777"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</w:rPr>
        <w:lastRenderedPageBreak/>
        <w:t>目录</w:t>
      </w:r>
    </w:p>
    <w:p w14:paraId="454699CC" w14:textId="308067C5" w:rsidR="009E3044" w:rsidRDefault="000D5A8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ascii="黑体" w:eastAsia="黑体" w:hAnsi="黑体" w:cs="黑体" w:hint="eastAsia"/>
        </w:rPr>
        <w:fldChar w:fldCharType="begin"/>
      </w:r>
      <w:r>
        <w:rPr>
          <w:rFonts w:ascii="黑体" w:eastAsia="黑体" w:hAnsi="黑体" w:cs="黑体" w:hint="eastAsia"/>
        </w:rPr>
        <w:instrText xml:space="preserve"> TOC \o "1-3" </w:instrText>
      </w:r>
      <w:r>
        <w:rPr>
          <w:rFonts w:ascii="黑体" w:eastAsia="黑体" w:hAnsi="黑体" w:cs="黑体" w:hint="eastAsia"/>
        </w:rPr>
        <w:fldChar w:fldCharType="separate"/>
      </w:r>
      <w:r w:rsidR="009E3044" w:rsidRPr="00FE2ADE">
        <w:rPr>
          <w:rFonts w:ascii="黑体" w:eastAsia="黑体" w:hAnsi="黑体" w:cs="黑体"/>
          <w:noProof/>
        </w:rPr>
        <w:t>1.</w:t>
      </w:r>
      <w:r w:rsidR="009E3044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9E3044" w:rsidRPr="00FE2ADE">
        <w:rPr>
          <w:rFonts w:ascii="黑体" w:eastAsia="黑体" w:hAnsi="黑体" w:cs="黑体"/>
          <w:noProof/>
        </w:rPr>
        <w:t>简介</w:t>
      </w:r>
      <w:r w:rsidR="009E3044">
        <w:rPr>
          <w:noProof/>
        </w:rPr>
        <w:tab/>
      </w:r>
      <w:r w:rsidR="009E3044">
        <w:rPr>
          <w:noProof/>
        </w:rPr>
        <w:fldChar w:fldCharType="begin"/>
      </w:r>
      <w:r w:rsidR="009E3044">
        <w:rPr>
          <w:noProof/>
        </w:rPr>
        <w:instrText xml:space="preserve"> PAGEREF _Toc13670910 \h </w:instrText>
      </w:r>
      <w:r w:rsidR="009E3044">
        <w:rPr>
          <w:noProof/>
        </w:rPr>
      </w:r>
      <w:r w:rsidR="009E3044">
        <w:rPr>
          <w:noProof/>
        </w:rPr>
        <w:fldChar w:fldCharType="separate"/>
      </w:r>
      <w:r w:rsidR="009E3044">
        <w:rPr>
          <w:noProof/>
        </w:rPr>
        <w:t>5</w:t>
      </w:r>
      <w:r w:rsidR="009E3044">
        <w:rPr>
          <w:noProof/>
        </w:rPr>
        <w:fldChar w:fldCharType="end"/>
      </w:r>
    </w:p>
    <w:p w14:paraId="4087043F" w14:textId="7CE4ABA4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BAB643" w14:textId="40C93053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EEE5DC" w14:textId="58879C72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F4E144" w14:textId="481C8BBD" w:rsidR="009E3044" w:rsidRDefault="009E30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整体说明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372DE53" w14:textId="229A6C46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产品总体效果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C7C9DB" w14:textId="6674936C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产品功能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39796C5" w14:textId="10CE83A1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用户特征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97FF6F5" w14:textId="22E786B0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D31E45A" w14:textId="4089BC72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假设和依赖关系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12383F" w14:textId="4C152981" w:rsidR="009E3044" w:rsidRDefault="009E304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具体需求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04A3C5" w14:textId="2DF14C20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90BC96E" w14:textId="41329FDB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图&gt;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43B6D62" w14:textId="0CE30D9F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查看宠物图鉴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6E01C12" w14:textId="4BD8EA09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查看宠物信息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EA1C5B7" w14:textId="34C8C319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添加好友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F2ADBE3" w14:textId="164DF84D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case宠物训练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428E93" w14:textId="50ABF9BD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跑步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646197" w14:textId="1044763B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捕捉精灵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009C92" w14:textId="1BB44F00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获得道具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6836826" w14:textId="29EEB6DC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登录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A3F7536" w14:textId="7712249C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查看附近用户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F8078AD" w14:textId="51DEE6C5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宠物对战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EA25972" w14:textId="13C51D6F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查看好友信息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54E20AB" w14:textId="7A2F902F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case查看用户信息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147E0B8" w14:textId="2C1CD63F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更改跑步规则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D84A6D8" w14:textId="6F77B69F" w:rsidR="009E3044" w:rsidRDefault="009E3044">
      <w:pPr>
        <w:pStyle w:val="TOC3"/>
        <w:tabs>
          <w:tab w:val="left" w:pos="167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3.1.15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&lt;Use case 管理用户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501888E" w14:textId="6E4C0A18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易用性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6E0927D" w14:textId="446654D6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5060BC9F" w14:textId="3DE4D041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A30F93A" w14:textId="42A64DDC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可支持性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3D5FB44" w14:textId="4920C0C2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设计约束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3152756" w14:textId="0D2FFDEA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数据库设计及详细设计工具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4D92DA98" w14:textId="5B5EEC5E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编程语言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5D8D695" w14:textId="5F7FE42C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编程工具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AACD20B" w14:textId="0E1F68CB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框架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1302C784" w14:textId="51BA03C0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数据库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CACCC6C" w14:textId="78263E03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3.6.6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noProof/>
        </w:rPr>
        <w:t>编程语言规范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3C2B314A" w14:textId="5718E28A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联机用户文档和帮助系统需求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00EA6A4" w14:textId="7ED84777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D1BDBB6" w14:textId="71782EA0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20C8B1CE" w14:textId="1C601CF8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E59F9C3" w14:textId="4A7340E2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6CCF8414" w14:textId="1FC308F0" w:rsidR="009E3044" w:rsidRDefault="009E3044">
      <w:pPr>
        <w:pStyle w:val="TOC3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t>3.8.4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700AF616" w14:textId="5098F774" w:rsidR="009E3044" w:rsidRDefault="009E304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E2ADE">
        <w:rPr>
          <w:rFonts w:ascii="黑体" w:eastAsia="黑体" w:hAnsi="黑体" w:cs="黑体"/>
          <w:noProof/>
        </w:rPr>
        <w:lastRenderedPageBreak/>
        <w:t>3.9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FE2ADE">
        <w:rPr>
          <w:rFonts w:ascii="黑体" w:eastAsia="黑体" w:hAnsi="黑体" w:cs="黑体"/>
          <w:noProof/>
        </w:rPr>
        <w:t>适用的标准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_Toc13670954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1970BCB5" w14:textId="6D61354C" w:rsidR="007444E5" w:rsidRDefault="000D5A8D">
      <w:pPr>
        <w:pStyle w:val="ab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fldChar w:fldCharType="end"/>
      </w:r>
      <w:r>
        <w:rPr>
          <w:rFonts w:ascii="黑体" w:eastAsia="黑体" w:hAnsi="黑体" w:cs="黑体" w:hint="eastAsia"/>
        </w:rPr>
        <w:br w:type="page"/>
      </w:r>
      <w:r>
        <w:rPr>
          <w:rFonts w:ascii="黑体" w:eastAsia="黑体" w:hAnsi="黑体" w:cs="黑体" w:hint="eastAsia"/>
        </w:rPr>
        <w:lastRenderedPageBreak/>
        <w:fldChar w:fldCharType="begin"/>
      </w:r>
      <w:r>
        <w:rPr>
          <w:rFonts w:ascii="黑体" w:eastAsia="黑体" w:hAnsi="黑体" w:cs="黑体" w:hint="eastAsia"/>
        </w:rPr>
        <w:instrText xml:space="preserve"> TITLE  \* MERGEFORMAT </w:instrText>
      </w:r>
      <w:r>
        <w:rPr>
          <w:rFonts w:ascii="黑体" w:eastAsia="黑体" w:hAnsi="黑体" w:cs="黑体" w:hint="eastAsia"/>
        </w:rPr>
        <w:fldChar w:fldCharType="separate"/>
      </w:r>
      <w:r>
        <w:rPr>
          <w:rFonts w:ascii="黑体" w:eastAsia="黑体" w:hAnsi="黑体" w:cs="黑体" w:hint="eastAsia"/>
        </w:rPr>
        <w:t>软件需求规约</w:t>
      </w:r>
      <w:r>
        <w:rPr>
          <w:rFonts w:ascii="黑体" w:eastAsia="黑体" w:hAnsi="黑体" w:cs="黑体" w:hint="eastAsia"/>
        </w:rPr>
        <w:fldChar w:fldCharType="end"/>
      </w:r>
      <w:r>
        <w:rPr>
          <w:rFonts w:ascii="黑体" w:eastAsia="黑体" w:hAnsi="黑体" w:cs="黑体" w:hint="eastAsia"/>
        </w:rPr>
        <w:t xml:space="preserve"> (简化版)</w:t>
      </w:r>
    </w:p>
    <w:p w14:paraId="15042766" w14:textId="77777777"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0" w:name="_Toc498836223"/>
      <w:bookmarkStart w:id="1" w:name="_Toc13670910"/>
      <w:r>
        <w:rPr>
          <w:rFonts w:ascii="黑体" w:eastAsia="黑体" w:hAnsi="黑体" w:cs="黑体" w:hint="eastAsia"/>
        </w:rPr>
        <w:t>简介</w:t>
      </w:r>
      <w:bookmarkEnd w:id="0"/>
      <w:bookmarkEnd w:id="1"/>
    </w:p>
    <w:p w14:paraId="5B683E02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2" w:name="_Toc498836224"/>
      <w:bookmarkStart w:id="3" w:name="_Toc13670911"/>
      <w:r>
        <w:rPr>
          <w:rFonts w:ascii="黑体" w:eastAsia="黑体" w:hAnsi="黑体" w:cs="黑体" w:hint="eastAsia"/>
        </w:rPr>
        <w:t>目的</w:t>
      </w:r>
      <w:bookmarkEnd w:id="2"/>
      <w:bookmarkEnd w:id="3"/>
    </w:p>
    <w:p w14:paraId="491FB748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本文档的目的在于</w:t>
      </w:r>
    </w:p>
    <w:p w14:paraId="60C715DA" w14:textId="77777777"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提供关于软件“跑Kemon-Go”的需求功能详述，作为用户和软件开发人员之间相互了解的基础。</w:t>
      </w:r>
    </w:p>
    <w:p w14:paraId="509E3E16" w14:textId="77777777"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提供性能要求、初步设计和对用户影响的信息，作为软件人员进行软件结构设计和编码的基础</w:t>
      </w:r>
    </w:p>
    <w:p w14:paraId="61C0AF6D" w14:textId="77777777" w:rsidR="007444E5" w:rsidRDefault="000D5A8D">
      <w:pPr>
        <w:pStyle w:val="a5"/>
        <w:numPr>
          <w:ilvl w:val="0"/>
          <w:numId w:val="2"/>
        </w:numPr>
        <w:ind w:left="84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作为软件总体测试的依据</w:t>
      </w:r>
    </w:p>
    <w:p w14:paraId="3816D5D8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" w:name="_Toc498836226"/>
      <w:bookmarkStart w:id="5" w:name="_Toc13670912"/>
      <w:r>
        <w:rPr>
          <w:rFonts w:ascii="黑体" w:eastAsia="黑体" w:hAnsi="黑体" w:cs="黑体" w:hint="eastAsia"/>
        </w:rPr>
        <w:t>定义、首字母缩写词和缩略语</w:t>
      </w:r>
      <w:bookmarkEnd w:id="4"/>
      <w:bookmarkEnd w:id="5"/>
    </w:p>
    <w:p w14:paraId="5F1692DD" w14:textId="77777777" w:rsidR="007444E5" w:rsidRPr="001206D7" w:rsidRDefault="00D26057">
      <w:pPr>
        <w:pStyle w:val="a5"/>
        <w:rPr>
          <w:rFonts w:asciiTheme="minorHAnsi" w:eastAsia="黑体" w:hAnsiTheme="minorHAnsi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A</w:t>
      </w:r>
      <w:r>
        <w:rPr>
          <w:rFonts w:ascii="黑体" w:eastAsia="黑体" w:hAnsi="黑体" w:cs="黑体"/>
          <w:sz w:val="21"/>
          <w:szCs w:val="21"/>
        </w:rPr>
        <w:t>R</w:t>
      </w:r>
      <w:r>
        <w:rPr>
          <w:rFonts w:ascii="黑体" w:eastAsia="黑体" w:hAnsi="黑体" w:cs="黑体" w:hint="eastAsia"/>
          <w:sz w:val="21"/>
          <w:szCs w:val="21"/>
        </w:rPr>
        <w:t>：</w:t>
      </w:r>
      <w:r w:rsidRPr="00D26057">
        <w:rPr>
          <w:rFonts w:ascii="黑体" w:eastAsia="黑体" w:hAnsi="黑体" w:cs="黑体"/>
          <w:sz w:val="21"/>
          <w:szCs w:val="21"/>
        </w:rPr>
        <w:t>Augmented Reality</w:t>
      </w:r>
      <w:r w:rsidRPr="001206D7">
        <w:rPr>
          <w:rFonts w:asciiTheme="minorHAnsi" w:eastAsia="黑体" w:hAnsiTheme="minorHAnsi" w:cs="黑体" w:hint="eastAsia"/>
          <w:sz w:val="21"/>
          <w:szCs w:val="21"/>
        </w:rPr>
        <w:t>，</w:t>
      </w: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即增强现实</w:t>
      </w:r>
      <w:r w:rsidR="00904689">
        <w:rPr>
          <w:rFonts w:asciiTheme="minorHAnsi" w:eastAsia="黑体" w:hAnsiTheme="minorHAnsi" w:cs="黑体" w:hint="eastAsia"/>
          <w:sz w:val="21"/>
          <w:szCs w:val="21"/>
          <w:lang w:val="ru-RU"/>
        </w:rPr>
        <w:t>。</w:t>
      </w:r>
    </w:p>
    <w:p w14:paraId="000D087F" w14:textId="77777777" w:rsidR="00FC00DD" w:rsidRDefault="00FC00D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/>
          <w:sz w:val="21"/>
          <w:szCs w:val="21"/>
        </w:rPr>
        <w:t>app</w:t>
      </w:r>
      <w:r>
        <w:rPr>
          <w:rFonts w:ascii="黑体" w:eastAsia="黑体" w:hAnsi="黑体" w:cs="黑体" w:hint="eastAsia"/>
          <w:sz w:val="21"/>
          <w:szCs w:val="21"/>
        </w:rPr>
        <w:t>：a</w:t>
      </w:r>
      <w:r>
        <w:rPr>
          <w:rFonts w:ascii="黑体" w:eastAsia="黑体" w:hAnsi="黑体" w:cs="黑体"/>
          <w:sz w:val="21"/>
          <w:szCs w:val="21"/>
        </w:rPr>
        <w:t>pplication</w:t>
      </w:r>
      <w:r>
        <w:rPr>
          <w:rFonts w:ascii="黑体" w:eastAsia="黑体" w:hAnsi="黑体" w:cs="黑体" w:hint="eastAsia"/>
          <w:sz w:val="21"/>
          <w:szCs w:val="21"/>
        </w:rPr>
        <w:t>，特指手机</w:t>
      </w:r>
      <w:r w:rsidR="00390A6B">
        <w:rPr>
          <w:rFonts w:ascii="黑体" w:eastAsia="黑体" w:hAnsi="黑体" w:cs="黑体" w:hint="eastAsia"/>
          <w:sz w:val="21"/>
          <w:szCs w:val="21"/>
        </w:rPr>
        <w:t>上的</w:t>
      </w:r>
      <w:r>
        <w:rPr>
          <w:rFonts w:ascii="黑体" w:eastAsia="黑体" w:hAnsi="黑体" w:cs="黑体" w:hint="eastAsia"/>
          <w:sz w:val="21"/>
          <w:szCs w:val="21"/>
        </w:rPr>
        <w:t>应用</w:t>
      </w:r>
      <w:r w:rsidR="00B05A4A">
        <w:rPr>
          <w:rFonts w:ascii="黑体" w:eastAsia="黑体" w:hAnsi="黑体" w:cs="黑体" w:hint="eastAsia"/>
          <w:sz w:val="21"/>
          <w:szCs w:val="21"/>
        </w:rPr>
        <w:t>软件</w:t>
      </w:r>
      <w:r w:rsidR="00904689">
        <w:rPr>
          <w:rFonts w:ascii="黑体" w:eastAsia="黑体" w:hAnsi="黑体" w:cs="黑体" w:hint="eastAsia"/>
          <w:sz w:val="21"/>
          <w:szCs w:val="21"/>
        </w:rPr>
        <w:t>。</w:t>
      </w:r>
    </w:p>
    <w:p w14:paraId="0F0BAC4F" w14:textId="69566EE0" w:rsidR="00587921" w:rsidRPr="00BE6BD9" w:rsidRDefault="00587921">
      <w:pPr>
        <w:pStyle w:val="a5"/>
        <w:rPr>
          <w:rFonts w:asciiTheme="minorHAnsi" w:eastAsia="黑体" w:hAnsiTheme="minorHAnsi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非交互式功能：显示路线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、以</w:t>
      </w:r>
      <w:r w:rsidR="00CC15C5" w:rsidRPr="001206D7">
        <w:rPr>
          <w:rFonts w:asciiTheme="minorHAnsi" w:eastAsia="黑体" w:hAnsiTheme="minorHAnsi" w:cs="黑体" w:hint="eastAsia"/>
          <w:sz w:val="21"/>
          <w:szCs w:val="21"/>
        </w:rPr>
        <w:t>A</w:t>
      </w:r>
      <w:r w:rsidR="00CC15C5" w:rsidRPr="001206D7">
        <w:rPr>
          <w:rFonts w:asciiTheme="minorHAnsi" w:eastAsia="黑体" w:hAnsiTheme="minorHAnsi" w:cs="黑体"/>
          <w:sz w:val="21"/>
          <w:szCs w:val="21"/>
        </w:rPr>
        <w:t>R</w:t>
      </w:r>
      <w:r w:rsidR="00CC15C5">
        <w:rPr>
          <w:rFonts w:asciiTheme="minorHAnsi" w:eastAsia="黑体" w:hAnsiTheme="minorHAnsi" w:cs="黑体" w:hint="eastAsia"/>
          <w:sz w:val="21"/>
          <w:szCs w:val="21"/>
          <w:lang w:val="ru-RU"/>
        </w:rPr>
        <w:t>形式展现精灵形象</w:t>
      </w:r>
    </w:p>
    <w:p w14:paraId="33E87F90" w14:textId="2501629D" w:rsidR="00ED11C4" w:rsidRDefault="00ED11C4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宠物：已被玩家捕捉</w:t>
      </w:r>
      <w:r w:rsidR="007A45E2">
        <w:rPr>
          <w:rFonts w:asciiTheme="minorHAnsi" w:eastAsia="黑体" w:hAnsiTheme="minorHAnsi" w:cs="黑体" w:hint="eastAsia"/>
          <w:sz w:val="21"/>
          <w:szCs w:val="21"/>
          <w:lang w:val="ru-RU"/>
        </w:rPr>
        <w:t>到</w:t>
      </w: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的精灵</w:t>
      </w:r>
    </w:p>
    <w:p w14:paraId="4DDE00B5" w14:textId="77777777" w:rsidR="006C50CC" w:rsidRDefault="00121452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基本功能：</w:t>
      </w:r>
      <w:r w:rsidR="00833A0D">
        <w:rPr>
          <w:rFonts w:asciiTheme="minorHAnsi" w:eastAsia="黑体" w:hAnsiTheme="minorHAnsi" w:cs="黑体" w:hint="eastAsia"/>
          <w:sz w:val="21"/>
          <w:szCs w:val="21"/>
          <w:lang w:val="ru-RU"/>
        </w:rPr>
        <w:t>用户登录</w:t>
      </w:r>
      <w:r w:rsidR="00F737E8">
        <w:rPr>
          <w:rFonts w:asciiTheme="minorHAnsi" w:eastAsia="黑体" w:hAnsiTheme="minorHAnsi" w:cs="黑体" w:hint="eastAsia"/>
          <w:sz w:val="21"/>
          <w:szCs w:val="21"/>
          <w:lang w:val="ru-RU"/>
        </w:rPr>
        <w:t>、宠物养成</w:t>
      </w:r>
      <w:r w:rsidR="00595CC0">
        <w:rPr>
          <w:rFonts w:asciiTheme="minorHAnsi" w:eastAsia="黑体" w:hAnsiTheme="minorHAnsi" w:cs="黑体" w:hint="eastAsia"/>
          <w:sz w:val="21"/>
          <w:szCs w:val="21"/>
          <w:lang w:val="ru-RU"/>
        </w:rPr>
        <w:t>、查看周围用户、好友功能、宠物对战</w:t>
      </w:r>
    </w:p>
    <w:p w14:paraId="58CDF51D" w14:textId="77777777" w:rsidR="00121452" w:rsidRPr="00D26057" w:rsidRDefault="00121452">
      <w:pPr>
        <w:pStyle w:val="a5"/>
        <w:rPr>
          <w:rFonts w:asciiTheme="minorHAnsi" w:eastAsia="黑体" w:hAnsiTheme="minorHAnsi" w:cs="黑体"/>
          <w:sz w:val="21"/>
          <w:szCs w:val="21"/>
          <w:lang w:val="ru-RU"/>
        </w:rPr>
      </w:pPr>
      <w:r>
        <w:rPr>
          <w:rFonts w:asciiTheme="minorHAnsi" w:eastAsia="黑体" w:hAnsiTheme="minorHAnsi" w:cs="黑体" w:hint="eastAsia"/>
          <w:sz w:val="21"/>
          <w:szCs w:val="21"/>
          <w:lang w:val="ru-RU"/>
        </w:rPr>
        <w:t>高级功能：</w:t>
      </w:r>
      <w:r w:rsidR="00595CC0">
        <w:rPr>
          <w:rFonts w:asciiTheme="minorHAnsi" w:eastAsia="黑体" w:hAnsiTheme="minorHAnsi" w:cs="黑体" w:hint="eastAsia"/>
          <w:sz w:val="21"/>
          <w:szCs w:val="21"/>
          <w:lang w:val="ru-RU"/>
        </w:rPr>
        <w:t>更改跑步规则</w:t>
      </w:r>
    </w:p>
    <w:p w14:paraId="70414D99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6" w:name="_Toc498836227"/>
      <w:bookmarkStart w:id="7" w:name="_Toc13670913"/>
      <w:r>
        <w:rPr>
          <w:rFonts w:ascii="黑体" w:eastAsia="黑体" w:hAnsi="黑体" w:cs="黑体" w:hint="eastAsia"/>
        </w:rPr>
        <w:t>参考资料</w:t>
      </w:r>
      <w:bookmarkEnd w:id="6"/>
      <w:bookmarkEnd w:id="7"/>
    </w:p>
    <w:p w14:paraId="144ACE49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《软件工程原理》（作者：沈备军、陈雨亭、陈昊鹏 出版社：高等教育出版社 出版日期：2013年2月）</w:t>
      </w:r>
    </w:p>
    <w:p w14:paraId="14D888FC" w14:textId="77777777"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8" w:name="_Toc498836229"/>
      <w:bookmarkStart w:id="9" w:name="_Toc13670914"/>
      <w:r>
        <w:rPr>
          <w:rFonts w:ascii="黑体" w:eastAsia="黑体" w:hAnsi="黑体" w:cs="黑体" w:hint="eastAsia"/>
        </w:rPr>
        <w:t>整体说明</w:t>
      </w:r>
      <w:bookmarkEnd w:id="8"/>
      <w:bookmarkEnd w:id="9"/>
    </w:p>
    <w:p w14:paraId="520BE371" w14:textId="77777777" w:rsidR="007444E5" w:rsidRDefault="000D5A8D" w:rsidP="00764A9D">
      <w:pPr>
        <w:pStyle w:val="2"/>
      </w:pPr>
      <w:bookmarkStart w:id="10" w:name="_Toc13670915"/>
      <w:r>
        <w:rPr>
          <w:rFonts w:hint="eastAsia"/>
        </w:rPr>
        <w:t>产品总体效果</w:t>
      </w:r>
      <w:bookmarkEnd w:id="10"/>
    </w:p>
    <w:p w14:paraId="2D215339" w14:textId="77777777" w:rsidR="007444E5" w:rsidRDefault="000D5A8D">
      <w:pPr>
        <w:pStyle w:val="a5"/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提供一个将跑步打卡软件和虚拟精灵养成游戏相结合的运动app，面向有硬性跑步指标以及有个人健身需求的在校大学生，用户可以在跑步的同时打卡领取道具，捕捉精灵，升级精灵，大大提升跑步的趣味性，使更多人积极地参与到每日的跑步任务中来。</w:t>
      </w:r>
    </w:p>
    <w:p w14:paraId="72827E22" w14:textId="77777777" w:rsidR="007444E5" w:rsidRDefault="000D5A8D" w:rsidP="00764A9D">
      <w:pPr>
        <w:pStyle w:val="2"/>
      </w:pPr>
      <w:bookmarkStart w:id="11" w:name="_Toc13670916"/>
      <w:r>
        <w:rPr>
          <w:rFonts w:hint="eastAsia"/>
        </w:rPr>
        <w:t>产品功能</w:t>
      </w:r>
      <w:bookmarkEnd w:id="11"/>
    </w:p>
    <w:p w14:paraId="132DC2AF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用户登录：用户能以统一身份认证的方式登入本系统（例如：上海交通大学学生通过JACCOUNT登录）</w:t>
      </w:r>
    </w:p>
    <w:p w14:paraId="5D926F71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显示路线：登入系统，并开始跑步时，系统实时记录用户的跑步路线，并将其显示在app的地图上</w:t>
      </w:r>
    </w:p>
    <w:p w14:paraId="55CA20E9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生成路径点：登入系统，并开始跑步时，系统自动生成虚拟精灵点位、道具补给点位，当用户经过对应点位时，将信息回传服务器</w:t>
      </w:r>
    </w:p>
    <w:p w14:paraId="465D62D6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以AR形式展现精灵形象：到达精灵点位，用摄像头对</w:t>
      </w:r>
      <w:proofErr w:type="gramStart"/>
      <w:r>
        <w:rPr>
          <w:rFonts w:ascii="黑体" w:eastAsia="黑体" w:hAnsi="黑体" w:cs="黑体" w:hint="eastAsia"/>
          <w:sz w:val="21"/>
          <w:szCs w:val="21"/>
        </w:rPr>
        <w:t>准点位</w:t>
      </w:r>
      <w:proofErr w:type="gramEnd"/>
      <w:r>
        <w:rPr>
          <w:rFonts w:ascii="黑体" w:eastAsia="黑体" w:hAnsi="黑体" w:cs="黑体" w:hint="eastAsia"/>
          <w:sz w:val="21"/>
          <w:szCs w:val="21"/>
        </w:rPr>
        <w:t>即可看到虚拟宠物的AR形象，此时可操纵精灵球进行捕捉</w:t>
      </w:r>
    </w:p>
    <w:p w14:paraId="07A57D91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宠物养成：成功捕获精灵后，可通过道具或用户经验对宠物进行升级，道具通过补给点获取，用户经验通过每次跑步的距离和时长计算得到</w:t>
      </w:r>
    </w:p>
    <w:p w14:paraId="72CEE4A3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lastRenderedPageBreak/>
        <w:t>管理用户信息：服务器端对每位用户的历史跑步记录、虚拟宠物信息进行记录和管理</w:t>
      </w:r>
    </w:p>
    <w:p w14:paraId="06262D91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更改跑步规则：</w:t>
      </w:r>
      <w:proofErr w:type="gramStart"/>
      <w:r>
        <w:rPr>
          <w:rFonts w:ascii="黑体" w:eastAsia="黑体" w:hAnsi="黑体" w:cs="黑体" w:hint="eastAsia"/>
          <w:sz w:val="21"/>
          <w:szCs w:val="21"/>
        </w:rPr>
        <w:t>服务器端可对</w:t>
      </w:r>
      <w:proofErr w:type="gramEnd"/>
      <w:r>
        <w:rPr>
          <w:rFonts w:ascii="黑体" w:eastAsia="黑体" w:hAnsi="黑体" w:cs="黑体" w:hint="eastAsia"/>
          <w:sz w:val="21"/>
          <w:szCs w:val="21"/>
        </w:rPr>
        <w:t>跑步规则进行更改，可规定每次跑步的最大里程数、合法速度、必经点位以及路线范围</w:t>
      </w:r>
    </w:p>
    <w:p w14:paraId="01AEB9F8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查看周围用户：用户可以查看附近的用户，并添加为好友</w:t>
      </w:r>
    </w:p>
    <w:p w14:paraId="27210B9A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好友功能：用户可以查看好友的历史跑步记录以及虚拟宠物信息</w:t>
      </w:r>
    </w:p>
    <w:p w14:paraId="39C6E8BE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宠物对战：好友之间可以进行虚拟宠物对战</w:t>
      </w:r>
    </w:p>
    <w:p w14:paraId="1EDB8AAE" w14:textId="77777777" w:rsidR="007444E5" w:rsidRDefault="000D5A8D">
      <w:pPr>
        <w:pStyle w:val="a5"/>
        <w:numPr>
          <w:ilvl w:val="0"/>
          <w:numId w:val="3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其它：如论坛功能，用户可在论坛进行交流分享</w:t>
      </w:r>
    </w:p>
    <w:p w14:paraId="6763FDE4" w14:textId="77777777" w:rsidR="007444E5" w:rsidRDefault="000D5A8D" w:rsidP="00764A9D">
      <w:pPr>
        <w:pStyle w:val="2"/>
      </w:pPr>
      <w:bookmarkStart w:id="12" w:name="_Toc13670917"/>
      <w:r>
        <w:rPr>
          <w:rFonts w:hint="eastAsia"/>
        </w:rPr>
        <w:t>用户特征</w:t>
      </w:r>
      <w:bookmarkEnd w:id="12"/>
    </w:p>
    <w:p w14:paraId="020FF504" w14:textId="77777777" w:rsidR="007444E5" w:rsidRDefault="000D5A8D">
      <w:pPr>
        <w:pStyle w:val="a5"/>
        <w:numPr>
          <w:ilvl w:val="0"/>
          <w:numId w:val="4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本系统主要适用于大一大二、有学校布置的硬性跑步指标的在校大学生</w:t>
      </w:r>
    </w:p>
    <w:p w14:paraId="39373E1F" w14:textId="77777777" w:rsidR="007444E5" w:rsidRDefault="000D5A8D">
      <w:pPr>
        <w:pStyle w:val="a5"/>
        <w:numPr>
          <w:ilvl w:val="0"/>
          <w:numId w:val="4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本系统也同时面向对自己有一定健身要求、同时希望在健身过程中获得娱乐享受的大学生以及社会其他人士</w:t>
      </w:r>
    </w:p>
    <w:p w14:paraId="1756F06D" w14:textId="77777777" w:rsidR="007444E5" w:rsidRDefault="000D5A8D" w:rsidP="00764A9D">
      <w:pPr>
        <w:pStyle w:val="2"/>
      </w:pPr>
      <w:bookmarkStart w:id="13" w:name="_Toc13670918"/>
      <w:r>
        <w:rPr>
          <w:rFonts w:hint="eastAsia"/>
        </w:rPr>
        <w:t>约束</w:t>
      </w:r>
      <w:bookmarkEnd w:id="13"/>
    </w:p>
    <w:p w14:paraId="7D5242D0" w14:textId="77777777" w:rsidR="007444E5" w:rsidRDefault="000D5A8D">
      <w:pPr>
        <w:pStyle w:val="a5"/>
        <w:numPr>
          <w:ilvl w:val="0"/>
          <w:numId w:val="5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学校虽然实现了</w:t>
      </w:r>
      <w:proofErr w:type="spellStart"/>
      <w:r>
        <w:rPr>
          <w:rFonts w:ascii="黑体" w:eastAsia="黑体" w:hAnsi="黑体" w:cs="黑体" w:hint="eastAsia"/>
          <w:sz w:val="21"/>
          <w:szCs w:val="21"/>
        </w:rPr>
        <w:t>Wifi</w:t>
      </w:r>
      <w:proofErr w:type="spellEnd"/>
      <w:r>
        <w:rPr>
          <w:rFonts w:ascii="黑体" w:eastAsia="黑体" w:hAnsi="黑体" w:cs="黑体" w:hint="eastAsia"/>
          <w:sz w:val="21"/>
          <w:szCs w:val="21"/>
        </w:rPr>
        <w:t>和4G信号的全面覆盖，但是在某些缺少基站的地方（如湖边）还是可能遇到信号断流的问题，因此系统需要</w:t>
      </w:r>
      <w:proofErr w:type="gramStart"/>
      <w:r>
        <w:rPr>
          <w:rFonts w:ascii="黑体" w:eastAsia="黑体" w:hAnsi="黑体" w:cs="黑体" w:hint="eastAsia"/>
          <w:sz w:val="21"/>
          <w:szCs w:val="21"/>
        </w:rPr>
        <w:t>本地处理</w:t>
      </w:r>
      <w:proofErr w:type="gramEnd"/>
      <w:r>
        <w:rPr>
          <w:rFonts w:ascii="黑体" w:eastAsia="黑体" w:hAnsi="黑体" w:cs="黑体" w:hint="eastAsia"/>
          <w:sz w:val="21"/>
          <w:szCs w:val="21"/>
        </w:rPr>
        <w:t>跑步信息的能力，即使在离线状态下依然能保证一次跑步的正常完成，重新获得网络连接之后再上传跑步信息。</w:t>
      </w:r>
    </w:p>
    <w:p w14:paraId="57DA0EC3" w14:textId="77777777" w:rsidR="007444E5" w:rsidRDefault="000D5A8D">
      <w:pPr>
        <w:pStyle w:val="a5"/>
        <w:numPr>
          <w:ilvl w:val="0"/>
          <w:numId w:val="5"/>
        </w:numPr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本系统的设计初衷是增加校园跑步的趣味性，不宜使用户在跑步过程中做太多停留，否则容易打乱跑步节奏，达不到锻炼效果，因此捕捉精灵的过程要尽量耗时少，操作简单。</w:t>
      </w:r>
    </w:p>
    <w:p w14:paraId="63752993" w14:textId="77777777" w:rsidR="007444E5" w:rsidRDefault="000D5A8D" w:rsidP="00764A9D">
      <w:pPr>
        <w:pStyle w:val="2"/>
      </w:pPr>
      <w:bookmarkStart w:id="14" w:name="_Toc13670919"/>
      <w:r>
        <w:rPr>
          <w:rFonts w:hint="eastAsia"/>
        </w:rPr>
        <w:t>假设和依赖关系</w:t>
      </w:r>
      <w:bookmarkEnd w:id="14"/>
    </w:p>
    <w:p w14:paraId="20C8EB55" w14:textId="6CABB7B9" w:rsidR="007444E5" w:rsidRDefault="000D5A8D">
      <w:pPr>
        <w:pStyle w:val="a5"/>
        <w:ind w:firstLine="720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AR技术是此次软件开发的一大亮点也是一大难点，鉴于参与开发的四位同学</w:t>
      </w:r>
      <w:proofErr w:type="gramStart"/>
      <w:r>
        <w:rPr>
          <w:rFonts w:ascii="黑体" w:eastAsia="黑体" w:hAnsi="黑体" w:cs="黑体" w:hint="eastAsia"/>
          <w:sz w:val="21"/>
          <w:szCs w:val="21"/>
        </w:rPr>
        <w:t>先前都</w:t>
      </w:r>
      <w:proofErr w:type="gramEnd"/>
      <w:r>
        <w:rPr>
          <w:rFonts w:ascii="黑体" w:eastAsia="黑体" w:hAnsi="黑体" w:cs="黑体" w:hint="eastAsia"/>
          <w:sz w:val="21"/>
          <w:szCs w:val="21"/>
        </w:rPr>
        <w:t>无AR开发经验，此功能可能无法按时完成。假如AR开发过程遇到阻碍，我们会考虑先放掉这一功能，在日后有余力时再进行二次开发。</w:t>
      </w:r>
    </w:p>
    <w:p w14:paraId="56F8EA2E" w14:textId="33A9A3C7" w:rsidR="007444E5" w:rsidRDefault="000D5A8D">
      <w:pPr>
        <w:pStyle w:val="1"/>
        <w:ind w:left="720" w:hanging="720"/>
        <w:rPr>
          <w:rFonts w:ascii="黑体" w:eastAsia="黑体" w:hAnsi="黑体" w:cs="黑体"/>
        </w:rPr>
      </w:pPr>
      <w:bookmarkStart w:id="15" w:name="_Toc498836230"/>
      <w:bookmarkStart w:id="16" w:name="_Toc13670920"/>
      <w:r>
        <w:rPr>
          <w:rFonts w:ascii="黑体" w:eastAsia="黑体" w:hAnsi="黑体" w:cs="黑体" w:hint="eastAsia"/>
        </w:rPr>
        <w:lastRenderedPageBreak/>
        <w:t>具体需求</w:t>
      </w:r>
      <w:bookmarkEnd w:id="15"/>
      <w:bookmarkEnd w:id="16"/>
    </w:p>
    <w:p w14:paraId="263CB96F" w14:textId="1334C440" w:rsidR="007444E5" w:rsidRDefault="000D5A8D">
      <w:pPr>
        <w:pStyle w:val="2"/>
        <w:rPr>
          <w:rFonts w:ascii="黑体" w:eastAsia="黑体" w:hAnsi="黑体" w:cs="黑体"/>
        </w:rPr>
      </w:pPr>
      <w:bookmarkStart w:id="17" w:name="_Toc498836231"/>
      <w:bookmarkStart w:id="18" w:name="_Toc13670921"/>
      <w:r>
        <w:rPr>
          <w:rFonts w:ascii="黑体" w:eastAsia="黑体" w:hAnsi="黑体" w:cs="黑体" w:hint="eastAsia"/>
        </w:rPr>
        <w:t>功能</w:t>
      </w:r>
      <w:bookmarkEnd w:id="17"/>
      <w:bookmarkEnd w:id="18"/>
    </w:p>
    <w:p w14:paraId="02A29F2F" w14:textId="71C36BAC" w:rsidR="007444E5" w:rsidRDefault="000D5A8D">
      <w:pPr>
        <w:pStyle w:val="3"/>
        <w:rPr>
          <w:rFonts w:ascii="黑体" w:eastAsia="黑体" w:hAnsi="黑体" w:cs="黑体"/>
        </w:rPr>
      </w:pPr>
      <w:bookmarkStart w:id="19" w:name="_Toc498836232"/>
      <w:bookmarkStart w:id="20" w:name="_Toc13670922"/>
      <w:r>
        <w:rPr>
          <w:rFonts w:ascii="黑体" w:eastAsia="黑体" w:hAnsi="黑体" w:cs="黑体" w:hint="eastAsia"/>
        </w:rPr>
        <w:t>&lt;Use case 图&gt;</w:t>
      </w:r>
      <w:bookmarkEnd w:id="19"/>
      <w:bookmarkEnd w:id="20"/>
    </w:p>
    <w:p w14:paraId="33C188F8" w14:textId="53638DD4" w:rsidR="007444E5" w:rsidRDefault="00F41EC3">
      <w:pPr>
        <w:pStyle w:val="a5"/>
        <w:ind w:left="0"/>
        <w:rPr>
          <w:rFonts w:ascii="黑体" w:eastAsia="黑体" w:hAnsi="黑体" w:cs="黑体"/>
        </w:rPr>
      </w:pPr>
      <w:r>
        <w:rPr>
          <w:noProof/>
        </w:rPr>
        <w:drawing>
          <wp:inline distT="0" distB="0" distL="0" distR="0" wp14:anchorId="2D44D71B" wp14:editId="60E58B16">
            <wp:extent cx="5943600" cy="44615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6318" w14:textId="1FEFB71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·Actor有用户和服务器管理员</w:t>
      </w:r>
    </w:p>
    <w:p w14:paraId="63D667C2" w14:textId="77777777" w:rsidR="007444E5" w:rsidRDefault="000D5A8D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·用户的</w:t>
      </w:r>
      <w:proofErr w:type="spellStart"/>
      <w:r>
        <w:rPr>
          <w:rFonts w:ascii="黑体" w:eastAsia="黑体" w:hAnsi="黑体" w:cs="黑体" w:hint="eastAsia"/>
          <w:sz w:val="21"/>
          <w:szCs w:val="21"/>
        </w:rPr>
        <w:t>usecase</w:t>
      </w:r>
      <w:proofErr w:type="spellEnd"/>
      <w:r>
        <w:rPr>
          <w:rFonts w:ascii="黑体" w:eastAsia="黑体" w:hAnsi="黑体" w:cs="黑体" w:hint="eastAsia"/>
          <w:sz w:val="21"/>
          <w:szCs w:val="21"/>
        </w:rPr>
        <w:t>包括跑步、查看附近用户、宠物对战、查看好友信息，这四个用例都依赖于登录，</w:t>
      </w:r>
      <w:proofErr w:type="spellStart"/>
      <w:r>
        <w:rPr>
          <w:rFonts w:ascii="黑体" w:eastAsia="黑体" w:hAnsi="黑体" w:cs="黑体" w:hint="eastAsia"/>
          <w:sz w:val="21"/>
          <w:szCs w:val="21"/>
        </w:rPr>
        <w:t>usecase</w:t>
      </w:r>
      <w:proofErr w:type="spellEnd"/>
      <w:r>
        <w:rPr>
          <w:rFonts w:ascii="黑体" w:eastAsia="黑体" w:hAnsi="黑体" w:cs="黑体" w:hint="eastAsia"/>
          <w:sz w:val="21"/>
          <w:szCs w:val="21"/>
        </w:rPr>
        <w:t>“跑步”包含了“捕捉精灵”，因为捕捉精灵发生在跑步过程中</w:t>
      </w:r>
    </w:p>
    <w:p w14:paraId="335767BA" w14:textId="6D9A432D" w:rsidR="00935D53" w:rsidRDefault="000D5A8D" w:rsidP="00935D53">
      <w:pPr>
        <w:pStyle w:val="a5"/>
        <w:rPr>
          <w:rFonts w:ascii="黑体" w:eastAsia="黑体" w:hAnsi="黑体" w:cs="黑体"/>
          <w:sz w:val="21"/>
          <w:szCs w:val="21"/>
        </w:rPr>
      </w:pPr>
      <w:r>
        <w:rPr>
          <w:rFonts w:ascii="黑体" w:eastAsia="黑体" w:hAnsi="黑体" w:cs="黑体" w:hint="eastAsia"/>
          <w:sz w:val="21"/>
          <w:szCs w:val="21"/>
        </w:rPr>
        <w:t>·服务器管理员有</w:t>
      </w:r>
      <w:r w:rsidR="00BE6BD9">
        <w:rPr>
          <w:rFonts w:ascii="黑体" w:eastAsia="黑体" w:hAnsi="黑体" w:cs="黑体" w:hint="eastAsia"/>
          <w:sz w:val="21"/>
          <w:szCs w:val="21"/>
        </w:rPr>
        <w:t>四</w:t>
      </w:r>
      <w:r>
        <w:rPr>
          <w:rFonts w:ascii="黑体" w:eastAsia="黑体" w:hAnsi="黑体" w:cs="黑体" w:hint="eastAsia"/>
          <w:sz w:val="21"/>
          <w:szCs w:val="21"/>
        </w:rPr>
        <w:t>个用例：</w:t>
      </w:r>
      <w:r w:rsidR="00BE6BD9">
        <w:rPr>
          <w:rFonts w:ascii="黑体" w:eastAsia="黑体" w:hAnsi="黑体" w:cs="黑体" w:hint="eastAsia"/>
          <w:sz w:val="21"/>
          <w:szCs w:val="21"/>
        </w:rPr>
        <w:t>登录、</w:t>
      </w:r>
      <w:r>
        <w:rPr>
          <w:rFonts w:ascii="黑体" w:eastAsia="黑体" w:hAnsi="黑体" w:cs="黑体" w:hint="eastAsia"/>
          <w:sz w:val="21"/>
          <w:szCs w:val="21"/>
        </w:rPr>
        <w:t>管理用户</w:t>
      </w:r>
      <w:r w:rsidR="00BE6BD9">
        <w:rPr>
          <w:rFonts w:ascii="黑体" w:eastAsia="黑体" w:hAnsi="黑体" w:cs="黑体" w:hint="eastAsia"/>
          <w:sz w:val="21"/>
          <w:szCs w:val="21"/>
        </w:rPr>
        <w:t>、查看用户信息</w:t>
      </w:r>
      <w:r>
        <w:rPr>
          <w:rFonts w:ascii="黑体" w:eastAsia="黑体" w:hAnsi="黑体" w:cs="黑体" w:hint="eastAsia"/>
          <w:sz w:val="21"/>
          <w:szCs w:val="21"/>
        </w:rPr>
        <w:t>和更改跑步规则</w:t>
      </w:r>
    </w:p>
    <w:p w14:paraId="3B3313C7" w14:textId="77777777" w:rsidR="00935D53" w:rsidRDefault="00935D53" w:rsidP="00935D53">
      <w:pPr>
        <w:pStyle w:val="3"/>
        <w:rPr>
          <w:rFonts w:ascii="黑体" w:eastAsia="黑体" w:hAnsi="黑体" w:cs="黑体"/>
        </w:rPr>
      </w:pPr>
      <w:bookmarkStart w:id="21" w:name="_Toc13670923"/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查看宠物图鉴</w:t>
      </w:r>
      <w:r>
        <w:rPr>
          <w:rFonts w:ascii="黑体" w:eastAsia="黑体" w:hAnsi="黑体" w:cs="黑体" w:hint="eastAsia"/>
        </w:rPr>
        <w:t xml:space="preserve"> 规约&gt;</w:t>
      </w:r>
      <w:bookmarkEnd w:id="21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35D53" w14:paraId="04FC6CA4" w14:textId="77777777" w:rsidTr="00935D53">
        <w:tc>
          <w:tcPr>
            <w:tcW w:w="1037" w:type="dxa"/>
          </w:tcPr>
          <w:p w14:paraId="318A7E87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924D497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查看宠物图鉴</w:t>
            </w:r>
          </w:p>
        </w:tc>
      </w:tr>
      <w:tr w:rsidR="00935D53" w14:paraId="5BF54435" w14:textId="77777777" w:rsidTr="00935D53">
        <w:tc>
          <w:tcPr>
            <w:tcW w:w="1037" w:type="dxa"/>
          </w:tcPr>
          <w:p w14:paraId="62E0838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5A21C0F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用户在APP中点击“查看宠物图鉴”进入宠物页面</w:t>
            </w:r>
          </w:p>
        </w:tc>
      </w:tr>
      <w:tr w:rsidR="00935D53" w14:paraId="1B5D227B" w14:textId="77777777" w:rsidTr="00935D53">
        <w:tc>
          <w:tcPr>
            <w:tcW w:w="1037" w:type="dxa"/>
          </w:tcPr>
          <w:p w14:paraId="6B469C16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0EDEFB5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935D53" w14:paraId="6328B338" w14:textId="77777777" w:rsidTr="00935D53">
        <w:tc>
          <w:tcPr>
            <w:tcW w:w="1037" w:type="dxa"/>
          </w:tcPr>
          <w:p w14:paraId="5F009569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3470B6FC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935D53" w14:paraId="4779166F" w14:textId="77777777" w:rsidTr="00935D53">
        <w:tc>
          <w:tcPr>
            <w:tcW w:w="1037" w:type="dxa"/>
          </w:tcPr>
          <w:p w14:paraId="2B7044BC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7492" w:type="dxa"/>
          </w:tcPr>
          <w:p w14:paraId="0D09AE87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用户跳转至宠物界面</w:t>
            </w:r>
          </w:p>
        </w:tc>
      </w:tr>
      <w:tr w:rsidR="00935D53" w14:paraId="24EE78E9" w14:textId="77777777" w:rsidTr="00935D53">
        <w:tc>
          <w:tcPr>
            <w:tcW w:w="8529" w:type="dxa"/>
            <w:gridSpan w:val="2"/>
          </w:tcPr>
          <w:p w14:paraId="0B5E6C4E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406DA6DB" w14:textId="77777777"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14:paraId="49A6F414" w14:textId="77777777" w:rsidR="00935D53" w:rsidRDefault="00935D53" w:rsidP="00935D53">
            <w:pPr>
              <w:pStyle w:val="a5"/>
              <w:numPr>
                <w:ilvl w:val="0"/>
                <w:numId w:val="6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显示所有宠物</w:t>
            </w:r>
          </w:p>
        </w:tc>
      </w:tr>
      <w:tr w:rsidR="00935D53" w14:paraId="2D476222" w14:textId="77777777" w:rsidTr="00935D53">
        <w:tc>
          <w:tcPr>
            <w:tcW w:w="8529" w:type="dxa"/>
            <w:gridSpan w:val="2"/>
          </w:tcPr>
          <w:p w14:paraId="6BA14DB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262F8C33" w14:textId="77777777" w:rsidR="00935D53" w:rsidRDefault="00935D53" w:rsidP="00935D53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2.1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  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  <w:proofErr w:type="gramStart"/>
            <w:r>
              <w:rPr>
                <w:rFonts w:ascii="黑体" w:eastAsia="黑体" w:hAnsi="黑体" w:cs="黑体" w:hint="eastAsia"/>
                <w:sz w:val="21"/>
                <w:szCs w:val="21"/>
              </w:rPr>
              <w:t>点击只</w:t>
            </w:r>
            <w:proofErr w:type="gramEnd"/>
            <w:r>
              <w:rPr>
                <w:rFonts w:ascii="黑体" w:eastAsia="黑体" w:hAnsi="黑体" w:cs="黑体" w:hint="eastAsia"/>
                <w:sz w:val="21"/>
                <w:szCs w:val="21"/>
              </w:rPr>
              <w:t>看已拥有,隐藏未拥有的宠物</w:t>
            </w:r>
          </w:p>
          <w:p w14:paraId="092239DA" w14:textId="77777777" w:rsidR="00935D53" w:rsidRDefault="00935D53" w:rsidP="00935D53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2.2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  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用户点击查看所有,显示所有宠物</w:t>
            </w:r>
          </w:p>
          <w:p w14:paraId="011211F4" w14:textId="77777777" w:rsidR="00935D53" w:rsidRDefault="00935D53" w:rsidP="00935D53">
            <w:pPr>
              <w:pStyle w:val="a5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/>
                <w:sz w:val="21"/>
                <w:szCs w:val="21"/>
              </w:rPr>
              <w:t xml:space="preserve"> </w:t>
            </w:r>
          </w:p>
        </w:tc>
      </w:tr>
      <w:tr w:rsidR="00935D53" w14:paraId="1AC674C9" w14:textId="77777777" w:rsidTr="00935D53">
        <w:tc>
          <w:tcPr>
            <w:tcW w:w="1037" w:type="dxa"/>
          </w:tcPr>
          <w:p w14:paraId="268C777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75CED4C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4A7AF6A5" w14:textId="77777777" w:rsidR="007F241E" w:rsidRDefault="007F241E" w:rsidP="007F241E">
      <w:pPr>
        <w:pStyle w:val="3"/>
        <w:rPr>
          <w:rFonts w:ascii="黑体" w:eastAsia="黑体" w:hAnsi="黑体" w:cs="黑体"/>
        </w:rPr>
      </w:pPr>
      <w:bookmarkStart w:id="22" w:name="_Toc13670924"/>
      <w:r>
        <w:rPr>
          <w:rFonts w:ascii="黑体" w:eastAsia="黑体" w:hAnsi="黑体" w:cs="黑体" w:hint="eastAsia"/>
        </w:rPr>
        <w:t xml:space="preserve">&lt;Use case </w:t>
      </w:r>
      <w:r>
        <w:rPr>
          <w:rFonts w:ascii="黑体" w:eastAsia="黑体" w:hAnsi="黑体" w:cs="黑体" w:hint="eastAsia"/>
          <w:sz w:val="21"/>
          <w:szCs w:val="21"/>
        </w:rPr>
        <w:t>查看宠物信息</w:t>
      </w:r>
      <w:r>
        <w:rPr>
          <w:rFonts w:ascii="黑体" w:eastAsia="黑体" w:hAnsi="黑体" w:cs="黑体" w:hint="eastAsia"/>
        </w:rPr>
        <w:t xml:space="preserve"> 规约&gt;</w:t>
      </w:r>
      <w:bookmarkEnd w:id="22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F241E" w14:paraId="006CE47E" w14:textId="77777777" w:rsidTr="006F5411">
        <w:tc>
          <w:tcPr>
            <w:tcW w:w="1037" w:type="dxa"/>
          </w:tcPr>
          <w:p w14:paraId="6A54F78C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8A9AD5E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查看宠物信息</w:t>
            </w:r>
          </w:p>
        </w:tc>
      </w:tr>
      <w:tr w:rsidR="007F241E" w14:paraId="1440D680" w14:textId="77777777" w:rsidTr="006F5411">
        <w:tc>
          <w:tcPr>
            <w:tcW w:w="1037" w:type="dxa"/>
          </w:tcPr>
          <w:p w14:paraId="6C86541E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7855F264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用户在APP中点击“查看宠物图鉴”进入宠物页面,再点击具体宠物查看宠物信息</w:t>
            </w:r>
          </w:p>
        </w:tc>
      </w:tr>
      <w:tr w:rsidR="007F241E" w14:paraId="7E1F5AC0" w14:textId="77777777" w:rsidTr="006F5411">
        <w:tc>
          <w:tcPr>
            <w:tcW w:w="1037" w:type="dxa"/>
          </w:tcPr>
          <w:p w14:paraId="16719CD5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1F9A50ED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F241E" w14:paraId="6B336D1E" w14:textId="77777777" w:rsidTr="006F5411">
        <w:tc>
          <w:tcPr>
            <w:tcW w:w="1037" w:type="dxa"/>
          </w:tcPr>
          <w:p w14:paraId="13E982F8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00522A75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F241E" w14:paraId="5E9412EB" w14:textId="77777777" w:rsidTr="006F5411">
        <w:tc>
          <w:tcPr>
            <w:tcW w:w="1037" w:type="dxa"/>
          </w:tcPr>
          <w:p w14:paraId="2EEE14F5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7EA6C302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用户跳转至具体宠物界面</w:t>
            </w:r>
          </w:p>
        </w:tc>
      </w:tr>
      <w:tr w:rsidR="007F241E" w14:paraId="3A87805C" w14:textId="77777777" w:rsidTr="006F5411">
        <w:tc>
          <w:tcPr>
            <w:tcW w:w="8529" w:type="dxa"/>
            <w:gridSpan w:val="2"/>
          </w:tcPr>
          <w:p w14:paraId="71A6B07D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22CD9390" w14:textId="77777777" w:rsidR="007F241E" w:rsidRDefault="007F241E" w:rsidP="00703AD4">
            <w:pPr>
              <w:pStyle w:val="a5"/>
              <w:numPr>
                <w:ilvl w:val="0"/>
                <w:numId w:val="1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14:paraId="43A2C15F" w14:textId="77777777" w:rsidR="007F241E" w:rsidRDefault="007F241E" w:rsidP="00703AD4">
            <w:pPr>
              <w:pStyle w:val="a5"/>
              <w:numPr>
                <w:ilvl w:val="0"/>
                <w:numId w:val="1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点击具体宠物</w:t>
            </w:r>
          </w:p>
          <w:p w14:paraId="55E12CFB" w14:textId="77777777" w:rsidR="007F241E" w:rsidRDefault="007F241E" w:rsidP="00703AD4">
            <w:pPr>
              <w:pStyle w:val="a5"/>
              <w:numPr>
                <w:ilvl w:val="0"/>
                <w:numId w:val="1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显示目标宠物信息</w:t>
            </w:r>
          </w:p>
        </w:tc>
      </w:tr>
      <w:tr w:rsidR="007F241E" w14:paraId="2DB0EEE3" w14:textId="77777777" w:rsidTr="006F5411">
        <w:tc>
          <w:tcPr>
            <w:tcW w:w="8529" w:type="dxa"/>
            <w:gridSpan w:val="2"/>
          </w:tcPr>
          <w:p w14:paraId="7B5427D4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6688EB1F" w14:textId="77777777" w:rsidR="007F241E" w:rsidRDefault="007F241E" w:rsidP="006F5411">
            <w:pPr>
              <w:pStyle w:val="a5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F241E" w14:paraId="125A0F9B" w14:textId="77777777" w:rsidTr="006F5411">
        <w:tc>
          <w:tcPr>
            <w:tcW w:w="1037" w:type="dxa"/>
          </w:tcPr>
          <w:p w14:paraId="77C94025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7EAEC8CB" w14:textId="77777777" w:rsidR="007F241E" w:rsidRDefault="007F241E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4156A87" w14:textId="77777777" w:rsidR="007F241E" w:rsidRDefault="007F241E" w:rsidP="007F241E">
      <w:pPr>
        <w:pStyle w:val="a5"/>
        <w:rPr>
          <w:rFonts w:ascii="黑体" w:eastAsia="黑体" w:hAnsi="黑体" w:cs="黑体"/>
          <w:sz w:val="21"/>
          <w:szCs w:val="21"/>
        </w:rPr>
      </w:pPr>
    </w:p>
    <w:p w14:paraId="64A47FE1" w14:textId="77777777" w:rsidR="00935D53" w:rsidRDefault="00935D53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14:paraId="15CAB57B" w14:textId="77777777" w:rsidR="00935D53" w:rsidRDefault="00935D53" w:rsidP="00935D53">
      <w:pPr>
        <w:pStyle w:val="3"/>
        <w:rPr>
          <w:rFonts w:ascii="黑体" w:eastAsia="黑体" w:hAnsi="黑体" w:cs="黑体"/>
        </w:rPr>
      </w:pPr>
      <w:bookmarkStart w:id="23" w:name="_Toc13670925"/>
      <w:r>
        <w:rPr>
          <w:rFonts w:ascii="黑体" w:eastAsia="黑体" w:hAnsi="黑体" w:cs="黑体" w:hint="eastAsia"/>
        </w:rPr>
        <w:t xml:space="preserve">&lt;Use case </w:t>
      </w:r>
      <w:r w:rsidR="009A2411">
        <w:rPr>
          <w:rFonts w:ascii="黑体" w:eastAsia="黑体" w:hAnsi="黑体" w:cs="黑体" w:hint="eastAsia"/>
          <w:sz w:val="21"/>
          <w:szCs w:val="21"/>
        </w:rPr>
        <w:t>添加好友</w:t>
      </w:r>
      <w:r>
        <w:rPr>
          <w:rFonts w:ascii="黑体" w:eastAsia="黑体" w:hAnsi="黑体" w:cs="黑体" w:hint="eastAsia"/>
        </w:rPr>
        <w:t xml:space="preserve"> 规约&gt;</w:t>
      </w:r>
      <w:bookmarkEnd w:id="23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35D53" w14:paraId="0DC624ED" w14:textId="77777777" w:rsidTr="00935D53">
        <w:tc>
          <w:tcPr>
            <w:tcW w:w="1037" w:type="dxa"/>
          </w:tcPr>
          <w:p w14:paraId="1CA0E1E3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63068FC3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添加好友</w:t>
            </w:r>
          </w:p>
        </w:tc>
      </w:tr>
      <w:tr w:rsidR="00935D53" w14:paraId="0533EC8E" w14:textId="77777777" w:rsidTr="00935D53">
        <w:tc>
          <w:tcPr>
            <w:tcW w:w="1037" w:type="dxa"/>
          </w:tcPr>
          <w:p w14:paraId="05835FF5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述</w:t>
            </w:r>
          </w:p>
        </w:tc>
        <w:tc>
          <w:tcPr>
            <w:tcW w:w="7492" w:type="dxa"/>
          </w:tcPr>
          <w:p w14:paraId="1C04F4E6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用户在APP中点击“查看附近用户”后可以选着添加该用户为好友</w:t>
            </w:r>
          </w:p>
        </w:tc>
      </w:tr>
      <w:tr w:rsidR="00935D53" w14:paraId="00F9F6A7" w14:textId="77777777" w:rsidTr="00935D53">
        <w:tc>
          <w:tcPr>
            <w:tcW w:w="1037" w:type="dxa"/>
          </w:tcPr>
          <w:p w14:paraId="3406C4A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02B1FB15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935D53" w14:paraId="26A2BBB1" w14:textId="77777777" w:rsidTr="00935D53">
        <w:tc>
          <w:tcPr>
            <w:tcW w:w="1037" w:type="dxa"/>
          </w:tcPr>
          <w:p w14:paraId="1078039E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672F8F8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935D53" w14:paraId="2AF46014" w14:textId="77777777" w:rsidTr="00935D53">
        <w:tc>
          <w:tcPr>
            <w:tcW w:w="1037" w:type="dxa"/>
          </w:tcPr>
          <w:p w14:paraId="4C074C71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4F0C6E6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目标用户同意</w:t>
            </w:r>
          </w:p>
        </w:tc>
      </w:tr>
      <w:tr w:rsidR="00935D53" w14:paraId="0E07E005" w14:textId="77777777" w:rsidTr="00935D53">
        <w:tc>
          <w:tcPr>
            <w:tcW w:w="8529" w:type="dxa"/>
            <w:gridSpan w:val="2"/>
          </w:tcPr>
          <w:p w14:paraId="7C16A000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0B051DCF" w14:textId="77777777" w:rsidR="00935D53" w:rsidRDefault="00935D53" w:rsidP="00703AD4">
            <w:pPr>
              <w:pStyle w:val="a5"/>
              <w:numPr>
                <w:ilvl w:val="0"/>
                <w:numId w:val="1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点击查看附近所有用户</w:t>
            </w:r>
          </w:p>
          <w:p w14:paraId="5E5540C6" w14:textId="77777777" w:rsidR="00935D53" w:rsidRDefault="00935D53" w:rsidP="00703AD4">
            <w:pPr>
              <w:pStyle w:val="a5"/>
              <w:numPr>
                <w:ilvl w:val="0"/>
                <w:numId w:val="1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点击用户头像</w:t>
            </w:r>
          </w:p>
          <w:p w14:paraId="07A2DD13" w14:textId="77777777" w:rsidR="00935D53" w:rsidRDefault="00935D53" w:rsidP="00703AD4">
            <w:pPr>
              <w:pStyle w:val="a5"/>
              <w:numPr>
                <w:ilvl w:val="0"/>
                <w:numId w:val="1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点击添加他为好友</w:t>
            </w:r>
          </w:p>
        </w:tc>
      </w:tr>
      <w:tr w:rsidR="00935D53" w14:paraId="7A4FAB49" w14:textId="77777777" w:rsidTr="00935D53">
        <w:tc>
          <w:tcPr>
            <w:tcW w:w="8529" w:type="dxa"/>
            <w:gridSpan w:val="2"/>
          </w:tcPr>
          <w:p w14:paraId="5F29E98B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65F16F82" w14:textId="77777777" w:rsidR="00935D53" w:rsidRDefault="00935D53" w:rsidP="00935D53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935D53" w14:paraId="54E02485" w14:textId="77777777" w:rsidTr="00935D53">
        <w:tc>
          <w:tcPr>
            <w:tcW w:w="1037" w:type="dxa"/>
          </w:tcPr>
          <w:p w14:paraId="5D6B0049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6CF6D898" w14:textId="77777777" w:rsidR="00935D53" w:rsidRDefault="00935D53" w:rsidP="00935D53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35E5F256" w14:textId="77777777" w:rsidR="00935D53" w:rsidRDefault="00935D53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14:paraId="518E95EC" w14:textId="77777777" w:rsidR="00D10FFC" w:rsidRDefault="00D10FFC" w:rsidP="00D10FFC">
      <w:pPr>
        <w:pStyle w:val="3"/>
        <w:rPr>
          <w:rFonts w:ascii="黑体" w:eastAsia="黑体" w:hAnsi="黑体" w:cs="黑体"/>
        </w:rPr>
      </w:pPr>
      <w:bookmarkStart w:id="24" w:name="_Toc13670926"/>
      <w:r>
        <w:rPr>
          <w:rFonts w:ascii="黑体" w:eastAsia="黑体" w:hAnsi="黑体" w:cs="黑体" w:hint="eastAsia"/>
        </w:rPr>
        <w:t>&lt;Use case</w:t>
      </w:r>
      <w:r w:rsidR="009A2411">
        <w:rPr>
          <w:rFonts w:ascii="黑体" w:eastAsia="黑体" w:hAnsi="黑体" w:cs="黑体" w:hint="eastAsia"/>
          <w:sz w:val="21"/>
          <w:szCs w:val="21"/>
        </w:rPr>
        <w:t>宠物训练</w:t>
      </w:r>
      <w:r>
        <w:rPr>
          <w:rFonts w:ascii="黑体" w:eastAsia="黑体" w:hAnsi="黑体" w:cs="黑体" w:hint="eastAsia"/>
        </w:rPr>
        <w:t xml:space="preserve"> 规约&gt;</w:t>
      </w:r>
      <w:bookmarkEnd w:id="24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D10FFC" w14:paraId="1F8A2894" w14:textId="77777777" w:rsidTr="006F5411">
        <w:tc>
          <w:tcPr>
            <w:tcW w:w="1037" w:type="dxa"/>
          </w:tcPr>
          <w:p w14:paraId="661A5FEA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1CDE8467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宠物训练</w:t>
            </w:r>
          </w:p>
        </w:tc>
      </w:tr>
      <w:tr w:rsidR="00D10FFC" w:rsidRPr="00AF5DAF" w14:paraId="7ADB85EC" w14:textId="77777777" w:rsidTr="006F5411">
        <w:tc>
          <w:tcPr>
            <w:tcW w:w="1037" w:type="dxa"/>
          </w:tcPr>
          <w:p w14:paraId="12438258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42EC35DF" w14:textId="21B78947" w:rsidR="00D10FFC" w:rsidRDefault="00D10FFC" w:rsidP="006F5411">
            <w:pPr>
              <w:pStyle w:val="a5"/>
              <w:ind w:left="0"/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用户在APP中点击“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增加经验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”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或</w:t>
            </w:r>
            <w:proofErr w:type="gramStart"/>
            <w:r w:rsidR="00AF5DAF">
              <w:rPr>
                <w:rFonts w:ascii="黑体" w:eastAsia="黑体" w:hAnsi="黑体" w:cs="黑体"/>
                <w:sz w:val="21"/>
                <w:szCs w:val="21"/>
              </w:rPr>
              <w:t>”</w:t>
            </w:r>
            <w:proofErr w:type="gramEnd"/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进化</w:t>
            </w:r>
            <w:proofErr w:type="gramStart"/>
            <w:r w:rsidR="00AF5DAF">
              <w:rPr>
                <w:rFonts w:ascii="黑体" w:eastAsia="黑体" w:hAnsi="黑体" w:cs="黑体"/>
                <w:sz w:val="21"/>
                <w:szCs w:val="21"/>
              </w:rPr>
              <w:t>”</w:t>
            </w:r>
            <w:proofErr w:type="gramEnd"/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来进行训练</w:t>
            </w:r>
          </w:p>
        </w:tc>
      </w:tr>
      <w:tr w:rsidR="00D10FFC" w14:paraId="4B0658EE" w14:textId="77777777" w:rsidTr="006F5411">
        <w:tc>
          <w:tcPr>
            <w:tcW w:w="1037" w:type="dxa"/>
          </w:tcPr>
          <w:p w14:paraId="52ADADBD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6BEF0100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D10FFC" w14:paraId="2888A5D7" w14:textId="77777777" w:rsidTr="006F5411">
        <w:tc>
          <w:tcPr>
            <w:tcW w:w="1037" w:type="dxa"/>
          </w:tcPr>
          <w:p w14:paraId="4D8E8D15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70C74AAC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D10FFC" w14:paraId="1EA4893A" w14:textId="77777777" w:rsidTr="006F5411">
        <w:tc>
          <w:tcPr>
            <w:tcW w:w="1037" w:type="dxa"/>
          </w:tcPr>
          <w:p w14:paraId="1D4EFE9A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7A8A1715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宠物状态变更</w:t>
            </w:r>
          </w:p>
        </w:tc>
      </w:tr>
      <w:tr w:rsidR="00D10FFC" w14:paraId="1EB40141" w14:textId="77777777" w:rsidTr="006F5411">
        <w:tc>
          <w:tcPr>
            <w:tcW w:w="8529" w:type="dxa"/>
            <w:gridSpan w:val="2"/>
          </w:tcPr>
          <w:p w14:paraId="29312EA5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5ED728BC" w14:textId="77777777" w:rsidR="00D10FFC" w:rsidRDefault="00D10FFC" w:rsidP="00703AD4">
            <w:pPr>
              <w:pStyle w:val="a5"/>
              <w:numPr>
                <w:ilvl w:val="0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点击查看宠物图鉴</w:t>
            </w:r>
          </w:p>
          <w:p w14:paraId="7F42A85B" w14:textId="77777777" w:rsidR="00D10FFC" w:rsidRDefault="00D10FFC" w:rsidP="00703AD4">
            <w:pPr>
              <w:pStyle w:val="a5"/>
              <w:numPr>
                <w:ilvl w:val="0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点击已有宠物</w:t>
            </w:r>
          </w:p>
          <w:p w14:paraId="3B41B920" w14:textId="77777777" w:rsidR="00D10FFC" w:rsidRDefault="00D10FFC" w:rsidP="00703AD4">
            <w:pPr>
              <w:pStyle w:val="a5"/>
              <w:numPr>
                <w:ilvl w:val="0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点击训练</w:t>
            </w:r>
          </w:p>
          <w:p w14:paraId="6367C316" w14:textId="77777777" w:rsidR="00D10FFC" w:rsidRDefault="00D10FFC" w:rsidP="00703AD4">
            <w:pPr>
              <w:pStyle w:val="a5"/>
              <w:numPr>
                <w:ilvl w:val="0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选择训练方式</w:t>
            </w:r>
          </w:p>
        </w:tc>
      </w:tr>
      <w:tr w:rsidR="00D10FFC" w:rsidRPr="00AF5DAF" w14:paraId="20310E5E" w14:textId="77777777" w:rsidTr="006F5411">
        <w:tc>
          <w:tcPr>
            <w:tcW w:w="8529" w:type="dxa"/>
            <w:gridSpan w:val="2"/>
          </w:tcPr>
          <w:p w14:paraId="7AA0E16B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08F4B8AA" w14:textId="01265448" w:rsidR="00D10FFC" w:rsidRDefault="00D10FFC" w:rsidP="00703AD4">
            <w:pPr>
              <w:pStyle w:val="a5"/>
              <w:numPr>
                <w:ilvl w:val="1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增加经验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,</w:t>
            </w:r>
            <w:proofErr w:type="gramStart"/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若经验</w:t>
            </w:r>
            <w:proofErr w:type="gramEnd"/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充足,添加成功,经验不足,添加失败,经验溢出,添加失败,无该宠物,添加失败</w:t>
            </w:r>
          </w:p>
          <w:p w14:paraId="352FD1B2" w14:textId="77777777" w:rsidR="00D10FFC" w:rsidRDefault="00D10FFC" w:rsidP="00703AD4">
            <w:pPr>
              <w:pStyle w:val="a5"/>
              <w:numPr>
                <w:ilvl w:val="1"/>
                <w:numId w:val="1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进化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,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若条件满足,进化成功,条件不满足,进化失败</w:t>
            </w:r>
          </w:p>
          <w:p w14:paraId="2F5D0FBA" w14:textId="288FFA4C" w:rsidR="00AF5DAF" w:rsidRDefault="00AF5DAF" w:rsidP="00AF5DAF">
            <w:pPr>
              <w:pStyle w:val="a5"/>
              <w:tabs>
                <w:tab w:val="left" w:pos="312"/>
              </w:tabs>
              <w:ind w:left="820"/>
              <w:rPr>
                <w:rFonts w:ascii="黑体" w:eastAsia="黑体" w:hAnsi="黑体" w:cs="黑体" w:hint="eastAsia"/>
                <w:sz w:val="21"/>
                <w:szCs w:val="21"/>
              </w:rPr>
            </w:pPr>
          </w:p>
        </w:tc>
      </w:tr>
      <w:tr w:rsidR="00D10FFC" w14:paraId="3DD68058" w14:textId="77777777" w:rsidTr="006F5411">
        <w:tc>
          <w:tcPr>
            <w:tcW w:w="1037" w:type="dxa"/>
          </w:tcPr>
          <w:p w14:paraId="1500DDAE" w14:textId="77777777" w:rsidR="00D10FFC" w:rsidRDefault="00D10FFC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7492" w:type="dxa"/>
          </w:tcPr>
          <w:p w14:paraId="5D451228" w14:textId="66E49A0B" w:rsidR="00D10FFC" w:rsidRDefault="00AF5DAF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失败事件应有相应提示</w:t>
            </w:r>
          </w:p>
        </w:tc>
      </w:tr>
    </w:tbl>
    <w:p w14:paraId="69067473" w14:textId="77777777" w:rsidR="00D10FFC" w:rsidRPr="00935D53" w:rsidRDefault="00D10FFC" w:rsidP="00935D53">
      <w:pPr>
        <w:pStyle w:val="a5"/>
        <w:rPr>
          <w:rFonts w:ascii="黑体" w:eastAsia="黑体" w:hAnsi="黑体" w:cs="黑体"/>
          <w:sz w:val="21"/>
          <w:szCs w:val="21"/>
        </w:rPr>
      </w:pPr>
    </w:p>
    <w:p w14:paraId="37AE60BB" w14:textId="1476289D" w:rsidR="007444E5" w:rsidRDefault="000D5A8D">
      <w:pPr>
        <w:pStyle w:val="3"/>
        <w:rPr>
          <w:rFonts w:ascii="黑体" w:eastAsia="黑体" w:hAnsi="黑体" w:cs="黑体"/>
        </w:rPr>
      </w:pPr>
      <w:bookmarkStart w:id="25" w:name="_Toc13670927"/>
      <w:r>
        <w:rPr>
          <w:rFonts w:ascii="黑体" w:eastAsia="黑体" w:hAnsi="黑体" w:cs="黑体" w:hint="eastAsia"/>
        </w:rPr>
        <w:t>&lt;Use case 跑步 规约&gt;</w:t>
      </w:r>
      <w:bookmarkEnd w:id="25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286D5588" w14:textId="77777777">
        <w:tc>
          <w:tcPr>
            <w:tcW w:w="1037" w:type="dxa"/>
          </w:tcPr>
          <w:p w14:paraId="37C1B09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1C9F5AD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跑步</w:t>
            </w:r>
          </w:p>
        </w:tc>
      </w:tr>
      <w:tr w:rsidR="007444E5" w14:paraId="7A0CD94C" w14:textId="77777777">
        <w:tc>
          <w:tcPr>
            <w:tcW w:w="1037" w:type="dxa"/>
          </w:tcPr>
          <w:p w14:paraId="0577114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43DFC171" w14:textId="23DCBD76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用户在APP中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选择跑步模式后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点击“开始跑步”后进行跑步</w:t>
            </w:r>
          </w:p>
        </w:tc>
      </w:tr>
      <w:tr w:rsidR="007444E5" w14:paraId="4CE4F6BB" w14:textId="77777777">
        <w:tc>
          <w:tcPr>
            <w:tcW w:w="1037" w:type="dxa"/>
          </w:tcPr>
          <w:p w14:paraId="59F9433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4A94E36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78F6504C" w14:textId="77777777">
        <w:tc>
          <w:tcPr>
            <w:tcW w:w="1037" w:type="dxa"/>
          </w:tcPr>
          <w:p w14:paraId="06DA37A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7C94F13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444E5" w14:paraId="7AE068BD" w14:textId="77777777">
        <w:tc>
          <w:tcPr>
            <w:tcW w:w="1037" w:type="dxa"/>
          </w:tcPr>
          <w:p w14:paraId="1C736FE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13994B0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上传跑步信息</w:t>
            </w:r>
          </w:p>
        </w:tc>
      </w:tr>
      <w:tr w:rsidR="007444E5" w14:paraId="4757CDD3" w14:textId="77777777">
        <w:tc>
          <w:tcPr>
            <w:tcW w:w="8529" w:type="dxa"/>
            <w:gridSpan w:val="2"/>
          </w:tcPr>
          <w:p w14:paraId="0E1F1E03" w14:textId="1400DD0A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65062B4F" w14:textId="3DA09C9D" w:rsidR="00AF5DAF" w:rsidRDefault="00AF5DAF" w:rsidP="00AF5DAF">
            <w:pPr>
              <w:pStyle w:val="a5"/>
              <w:numPr>
                <w:ilvl w:val="0"/>
                <w:numId w:val="2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选择跑步模式</w:t>
            </w:r>
          </w:p>
          <w:p w14:paraId="7E8B35EC" w14:textId="34C1BF38" w:rsidR="00AF5DAF" w:rsidRDefault="00AF5DAF" w:rsidP="00AF5DAF">
            <w:pPr>
              <w:pStyle w:val="a5"/>
              <w:numPr>
                <w:ilvl w:val="0"/>
                <w:numId w:val="27"/>
              </w:numPr>
              <w:rPr>
                <w:rFonts w:ascii="黑体" w:eastAsia="黑体" w:hAnsi="黑体" w:cs="黑体" w:hint="eastAsia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点击开始跑步</w:t>
            </w:r>
          </w:p>
          <w:p w14:paraId="56890CAC" w14:textId="49D755DF" w:rsidR="007444E5" w:rsidRDefault="00AF5DAF" w:rsidP="00AF5DAF">
            <w:pPr>
              <w:pStyle w:val="a5"/>
              <w:ind w:left="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经过必经点位</w:t>
            </w:r>
          </w:p>
          <w:p w14:paraId="62B7FC52" w14:textId="57A1DE8A" w:rsidR="007444E5" w:rsidRDefault="00AF5DAF" w:rsidP="00AF5DAF">
            <w:pPr>
              <w:pStyle w:val="a5"/>
              <w:tabs>
                <w:tab w:val="left" w:pos="312"/>
              </w:tabs>
              <w:ind w:left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结束跑步</w:t>
            </w:r>
          </w:p>
        </w:tc>
      </w:tr>
      <w:tr w:rsidR="007444E5" w14:paraId="2E657D4A" w14:textId="77777777">
        <w:tc>
          <w:tcPr>
            <w:tcW w:w="8529" w:type="dxa"/>
            <w:gridSpan w:val="2"/>
          </w:tcPr>
          <w:p w14:paraId="0E7FF10C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5D4F0138" w14:textId="1C9708FA" w:rsidR="007444E5" w:rsidRDefault="00AF5DAF">
            <w:pPr>
              <w:pStyle w:val="a5"/>
              <w:ind w:left="0" w:firstLineChars="200" w:firstLine="42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2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.1未点击“开始跑步”就开始，系统停留在第一步，且不记录任何跑步信息</w:t>
            </w:r>
          </w:p>
          <w:p w14:paraId="3AEEB376" w14:textId="5BF0896C" w:rsidR="007444E5" w:rsidRDefault="00AF5DAF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.1未经过必经点位就结束跑步，提示跑步无效，重新进入第二步</w:t>
            </w:r>
          </w:p>
          <w:p w14:paraId="726781D7" w14:textId="6246E08D" w:rsidR="007444E5" w:rsidRDefault="00AF5DAF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.2经过必经点位，并且经过道具点位，用户获取道具</w:t>
            </w:r>
          </w:p>
          <w:p w14:paraId="07ED1C5B" w14:textId="213049A6" w:rsidR="007444E5" w:rsidRDefault="00AF5DAF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.3经过必经点位，并且经过精灵点位，用户捕获精灵</w:t>
            </w:r>
          </w:p>
        </w:tc>
      </w:tr>
      <w:tr w:rsidR="007444E5" w14:paraId="2830E216" w14:textId="77777777">
        <w:tc>
          <w:tcPr>
            <w:tcW w:w="1037" w:type="dxa"/>
          </w:tcPr>
          <w:p w14:paraId="06845C7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1EDD3B19" w14:textId="0F8366CB" w:rsidR="007444E5" w:rsidRPr="00991E02" w:rsidRDefault="007444E5">
            <w:pPr>
              <w:pStyle w:val="a5"/>
              <w:ind w:left="0"/>
              <w:rPr>
                <w:rFonts w:asciiTheme="minorHAnsi" w:eastAsia="黑体" w:hAnsiTheme="minorHAnsi" w:cs="黑体"/>
                <w:sz w:val="21"/>
                <w:szCs w:val="21"/>
                <w:lang w:val="ru-RU"/>
              </w:rPr>
            </w:pPr>
          </w:p>
        </w:tc>
      </w:tr>
    </w:tbl>
    <w:p w14:paraId="765E1BB6" w14:textId="77777777" w:rsidR="007444E5" w:rsidRDefault="007444E5">
      <w:pPr>
        <w:pStyle w:val="a5"/>
        <w:rPr>
          <w:rFonts w:ascii="黑体" w:eastAsia="黑体" w:hAnsi="黑体" w:cs="黑体"/>
        </w:rPr>
      </w:pPr>
    </w:p>
    <w:p w14:paraId="135A1E64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26" w:name="_Toc13670928"/>
      <w:r>
        <w:rPr>
          <w:rFonts w:ascii="黑体" w:eastAsia="黑体" w:hAnsi="黑体" w:cs="黑体" w:hint="eastAsia"/>
        </w:rPr>
        <w:t>&lt;Use case 捕捉精灵 规约&gt;</w:t>
      </w:r>
      <w:bookmarkEnd w:id="26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113F9EBE" w14:textId="77777777">
        <w:tc>
          <w:tcPr>
            <w:tcW w:w="1037" w:type="dxa"/>
          </w:tcPr>
          <w:p w14:paraId="034C8CD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AC2E107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捕捉精灵</w:t>
            </w:r>
          </w:p>
        </w:tc>
      </w:tr>
      <w:tr w:rsidR="007444E5" w14:paraId="17CB8C61" w14:textId="77777777">
        <w:tc>
          <w:tcPr>
            <w:tcW w:w="1037" w:type="dxa"/>
          </w:tcPr>
          <w:p w14:paraId="50B9974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7AEE01E4" w14:textId="40615806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用户在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跑步模式下接近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精灵点位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,弹出是否捕捉的提示</w:t>
            </w:r>
          </w:p>
        </w:tc>
      </w:tr>
      <w:tr w:rsidR="007444E5" w14:paraId="7B95B967" w14:textId="77777777">
        <w:tc>
          <w:tcPr>
            <w:tcW w:w="1037" w:type="dxa"/>
          </w:tcPr>
          <w:p w14:paraId="76D5252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69FF20A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14815CA3" w14:textId="77777777">
        <w:tc>
          <w:tcPr>
            <w:tcW w:w="1037" w:type="dxa"/>
          </w:tcPr>
          <w:p w14:paraId="39F6B0D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7EAC48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用户处于精灵点位，用户已点击“开始跑步”，且跑步有效</w:t>
            </w:r>
          </w:p>
        </w:tc>
      </w:tr>
      <w:tr w:rsidR="007444E5" w14:paraId="110768B2" w14:textId="77777777">
        <w:tc>
          <w:tcPr>
            <w:tcW w:w="1037" w:type="dxa"/>
          </w:tcPr>
          <w:p w14:paraId="41CB8F8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后置条件</w:t>
            </w:r>
          </w:p>
        </w:tc>
        <w:tc>
          <w:tcPr>
            <w:tcW w:w="7492" w:type="dxa"/>
          </w:tcPr>
          <w:p w14:paraId="394E6F0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本地存储精灵信息，在跑步结束后上传</w:t>
            </w:r>
          </w:p>
        </w:tc>
      </w:tr>
      <w:tr w:rsidR="007444E5" w14:paraId="0416B410" w14:textId="77777777">
        <w:tc>
          <w:tcPr>
            <w:tcW w:w="8529" w:type="dxa"/>
            <w:gridSpan w:val="2"/>
          </w:tcPr>
          <w:p w14:paraId="64482AC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3F9D5A39" w14:textId="72BDF0ED" w:rsidR="007444E5" w:rsidRDefault="00AF5DAF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用户接近精灵点位,弹出提示,是否要进行捕捉</w:t>
            </w:r>
          </w:p>
          <w:p w14:paraId="129B1F51" w14:textId="52C0E3A4" w:rsidR="007444E5" w:rsidRDefault="00AF5DAF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用户发现精灵</w:t>
            </w:r>
          </w:p>
          <w:p w14:paraId="640D1B66" w14:textId="242FE84A" w:rsidR="007444E5" w:rsidRDefault="00AF5DAF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点击精灵</w:t>
            </w:r>
            <w:proofErr w:type="gramStart"/>
            <w:r>
              <w:rPr>
                <w:rFonts w:ascii="黑体" w:eastAsia="黑体" w:hAnsi="黑体" w:cs="黑体" w:hint="eastAsia"/>
                <w:sz w:val="21"/>
                <w:szCs w:val="21"/>
              </w:rPr>
              <w:t>球完成</w:t>
            </w:r>
            <w:proofErr w:type="gramEnd"/>
            <w:r>
              <w:rPr>
                <w:rFonts w:ascii="黑体" w:eastAsia="黑体" w:hAnsi="黑体" w:cs="黑体" w:hint="eastAsia"/>
                <w:sz w:val="21"/>
                <w:szCs w:val="21"/>
              </w:rPr>
              <w:t>捕捉</w:t>
            </w:r>
          </w:p>
          <w:p w14:paraId="65E10200" w14:textId="77777777" w:rsidR="007444E5" w:rsidRDefault="000D5A8D">
            <w:pPr>
              <w:pStyle w:val="a5"/>
              <w:numPr>
                <w:ilvl w:val="0"/>
                <w:numId w:val="7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</w:p>
        </w:tc>
      </w:tr>
      <w:tr w:rsidR="007444E5" w14:paraId="58046294" w14:textId="77777777">
        <w:tc>
          <w:tcPr>
            <w:tcW w:w="8529" w:type="dxa"/>
            <w:gridSpan w:val="2"/>
          </w:tcPr>
          <w:p w14:paraId="7606792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716338AA" w14:textId="0BDE8E8F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1.1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用户选择捕捉,进行流程2</w:t>
            </w:r>
          </w:p>
          <w:p w14:paraId="3CCB22D7" w14:textId="5C8E8ED9" w:rsidR="007444E5" w:rsidRDefault="00AF5DAF" w:rsidP="00AF5DAF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1.2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 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用户选择不捕捉,进入流程4</w:t>
            </w:r>
          </w:p>
        </w:tc>
      </w:tr>
      <w:tr w:rsidR="007444E5" w14:paraId="36CB3DFB" w14:textId="77777777">
        <w:tc>
          <w:tcPr>
            <w:tcW w:w="1037" w:type="dxa"/>
          </w:tcPr>
          <w:p w14:paraId="3B46A4C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202B438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EAD6E3D" w14:textId="3D760346" w:rsidR="00904F77" w:rsidRDefault="00AF5DAF" w:rsidP="00AF5DAF">
      <w:pPr>
        <w:pStyle w:val="3"/>
        <w:numPr>
          <w:ilvl w:val="0"/>
          <w:numId w:val="0"/>
        </w:numPr>
        <w:rPr>
          <w:rFonts w:ascii="黑体" w:eastAsia="黑体" w:hAnsi="黑体" w:cs="黑体"/>
        </w:rPr>
      </w:pPr>
      <w:r>
        <w:rPr>
          <w:rFonts w:ascii="黑体" w:eastAsia="黑体" w:hAnsi="黑体" w:cs="黑体"/>
        </w:rPr>
        <w:t xml:space="preserve"> </w:t>
      </w:r>
    </w:p>
    <w:p w14:paraId="4E6AD8A6" w14:textId="77777777" w:rsidR="00904F77" w:rsidRPr="005E2F73" w:rsidRDefault="00904F77" w:rsidP="00904F77">
      <w:pPr>
        <w:pStyle w:val="3"/>
        <w:rPr>
          <w:rFonts w:ascii="黑体" w:eastAsia="黑体" w:hAnsi="黑体" w:cs="黑体"/>
        </w:rPr>
      </w:pPr>
      <w:bookmarkStart w:id="27" w:name="_Toc13670930"/>
      <w:r w:rsidRPr="005E2F73">
        <w:rPr>
          <w:rFonts w:ascii="黑体" w:eastAsia="黑体" w:hAnsi="黑体" w:cs="黑体" w:hint="eastAsia"/>
        </w:rPr>
        <w:t>&lt;Use case 登录 规约&gt;</w:t>
      </w:r>
      <w:bookmarkEnd w:id="27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904F77" w14:paraId="5515A597" w14:textId="77777777" w:rsidTr="006F5411">
        <w:tc>
          <w:tcPr>
            <w:tcW w:w="1037" w:type="dxa"/>
          </w:tcPr>
          <w:p w14:paraId="740644DF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2F8D26C8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登录</w:t>
            </w:r>
          </w:p>
        </w:tc>
      </w:tr>
      <w:tr w:rsidR="00904F77" w14:paraId="01EEE3DF" w14:textId="77777777" w:rsidTr="006F5411">
        <w:tc>
          <w:tcPr>
            <w:tcW w:w="1037" w:type="dxa"/>
          </w:tcPr>
          <w:p w14:paraId="3A7E7104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1FC27428" w14:textId="7DE61362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  <w:r w:rsidR="00694F6B">
              <w:rPr>
                <w:rFonts w:ascii="黑体" w:eastAsia="黑体" w:hAnsi="黑体" w:cs="黑体" w:hint="eastAsia"/>
                <w:sz w:val="21"/>
                <w:szCs w:val="21"/>
              </w:rPr>
              <w:t>或</w:t>
            </w:r>
            <w:r w:rsidR="001D1538">
              <w:rPr>
                <w:rFonts w:ascii="黑体" w:eastAsia="黑体" w:hAnsi="黑体" w:cs="黑体" w:hint="eastAsia"/>
                <w:sz w:val="21"/>
                <w:szCs w:val="21"/>
              </w:rPr>
              <w:t>管理员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登录系统</w:t>
            </w:r>
          </w:p>
        </w:tc>
      </w:tr>
      <w:tr w:rsidR="00904F77" w14:paraId="54D50627" w14:textId="77777777" w:rsidTr="006F5411">
        <w:tc>
          <w:tcPr>
            <w:tcW w:w="1037" w:type="dxa"/>
          </w:tcPr>
          <w:p w14:paraId="44A8A479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14BA9439" w14:textId="2061D90A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  <w:r w:rsidR="001D1538">
              <w:rPr>
                <w:rFonts w:ascii="黑体" w:eastAsia="黑体" w:hAnsi="黑体" w:cs="黑体" w:hint="eastAsia"/>
                <w:sz w:val="21"/>
                <w:szCs w:val="21"/>
              </w:rPr>
              <w:t>、管理员</w:t>
            </w:r>
          </w:p>
        </w:tc>
      </w:tr>
      <w:tr w:rsidR="00904F77" w14:paraId="17949944" w14:textId="77777777" w:rsidTr="006F5411">
        <w:tc>
          <w:tcPr>
            <w:tcW w:w="1037" w:type="dxa"/>
          </w:tcPr>
          <w:p w14:paraId="0B59EFE5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1454E2FC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904F77" w14:paraId="181D3706" w14:textId="77777777" w:rsidTr="006F5411">
        <w:tc>
          <w:tcPr>
            <w:tcW w:w="1037" w:type="dxa"/>
          </w:tcPr>
          <w:p w14:paraId="3AC896A0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3C47588F" w14:textId="26061BEF" w:rsidR="00904F77" w:rsidRDefault="0027333A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904F77" w14:paraId="6B15A51F" w14:textId="77777777" w:rsidTr="006F5411">
        <w:tc>
          <w:tcPr>
            <w:tcW w:w="8529" w:type="dxa"/>
            <w:gridSpan w:val="2"/>
          </w:tcPr>
          <w:p w14:paraId="33D4A930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006B5F46" w14:textId="77777777" w:rsidR="00904F77" w:rsidRDefault="00904F77" w:rsidP="006F541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点击登录</w:t>
            </w:r>
          </w:p>
          <w:p w14:paraId="3232A2D3" w14:textId="434CD886" w:rsidR="00904F77" w:rsidRDefault="00904F77" w:rsidP="006F541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跳转至</w:t>
            </w:r>
            <w:r w:rsidR="00021F22">
              <w:rPr>
                <w:rFonts w:ascii="黑体" w:eastAsia="黑体" w:hAnsi="黑体" w:cs="黑体" w:hint="eastAsia"/>
                <w:sz w:val="21"/>
                <w:szCs w:val="21"/>
              </w:rPr>
              <w:t>登录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界面</w:t>
            </w:r>
          </w:p>
          <w:p w14:paraId="5B9D3A70" w14:textId="110A9591" w:rsidR="00904F77" w:rsidRDefault="00904F77" w:rsidP="006F541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输入</w:t>
            </w:r>
            <w:r w:rsidR="00991F39">
              <w:rPr>
                <w:rFonts w:ascii="黑体" w:eastAsia="黑体" w:hAnsi="黑体" w:cs="黑体" w:hint="eastAsia"/>
                <w:sz w:val="21"/>
                <w:szCs w:val="21"/>
              </w:rPr>
              <w:t>身份验证信息</w:t>
            </w:r>
          </w:p>
          <w:p w14:paraId="39D7D276" w14:textId="20D346CC" w:rsidR="00904F77" w:rsidRDefault="00904F77" w:rsidP="006F541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登录成功，跳转回软件界面</w:t>
            </w:r>
          </w:p>
          <w:p w14:paraId="27B1CD17" w14:textId="77777777" w:rsidR="00904F77" w:rsidRDefault="00904F77" w:rsidP="006F5411">
            <w:pPr>
              <w:pStyle w:val="a5"/>
              <w:numPr>
                <w:ilvl w:val="0"/>
                <w:numId w:val="8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提示登录成功</w:t>
            </w:r>
          </w:p>
        </w:tc>
      </w:tr>
      <w:tr w:rsidR="00904F77" w14:paraId="4C4ECE89" w14:textId="77777777" w:rsidTr="006F5411">
        <w:tc>
          <w:tcPr>
            <w:tcW w:w="8529" w:type="dxa"/>
            <w:gridSpan w:val="2"/>
          </w:tcPr>
          <w:p w14:paraId="386C9830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25FC64C9" w14:textId="348ABB0D" w:rsidR="00646B87" w:rsidRDefault="00846836" w:rsidP="00846836">
            <w:pPr>
              <w:pStyle w:val="a5"/>
              <w:ind w:left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1</w:t>
            </w:r>
            <w:r>
              <w:rPr>
                <w:rFonts w:ascii="黑体" w:eastAsia="黑体" w:hAnsi="黑体" w:cs="黑体"/>
                <w:sz w:val="21"/>
                <w:szCs w:val="21"/>
              </w:rPr>
              <w:t xml:space="preserve">.1 </w:t>
            </w:r>
            <w:r w:rsidR="00646B87">
              <w:rPr>
                <w:rFonts w:ascii="黑体" w:eastAsia="黑体" w:hAnsi="黑体" w:cs="黑体" w:hint="eastAsia"/>
                <w:sz w:val="21"/>
                <w:szCs w:val="21"/>
              </w:rPr>
              <w:t>若用户已经登录</w:t>
            </w:r>
            <w:proofErr w:type="gramStart"/>
            <w:r w:rsidR="00646B87">
              <w:rPr>
                <w:rFonts w:ascii="黑体" w:eastAsia="黑体" w:hAnsi="黑体" w:cs="黑体" w:hint="eastAsia"/>
                <w:sz w:val="21"/>
                <w:szCs w:val="21"/>
              </w:rPr>
              <w:t>且仍然</w:t>
            </w:r>
            <w:proofErr w:type="gramEnd"/>
            <w:r w:rsidR="00646B87">
              <w:rPr>
                <w:rFonts w:ascii="黑体" w:eastAsia="黑体" w:hAnsi="黑体" w:cs="黑体" w:hint="eastAsia"/>
                <w:sz w:val="21"/>
                <w:szCs w:val="21"/>
              </w:rPr>
              <w:t>有效，</w:t>
            </w:r>
            <w:proofErr w:type="gramStart"/>
            <w:r w:rsidR="00646B87">
              <w:rPr>
                <w:rFonts w:ascii="黑体" w:eastAsia="黑体" w:hAnsi="黑体" w:cs="黑体" w:hint="eastAsia"/>
                <w:sz w:val="21"/>
                <w:szCs w:val="21"/>
              </w:rPr>
              <w:t>则</w:t>
            </w:r>
            <w:r w:rsidR="001562A2"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  <w:proofErr w:type="gramEnd"/>
            <w:r w:rsidR="001562A2">
              <w:rPr>
                <w:rFonts w:ascii="黑体" w:eastAsia="黑体" w:hAnsi="黑体" w:cs="黑体" w:hint="eastAsia"/>
                <w:sz w:val="21"/>
                <w:szCs w:val="21"/>
              </w:rPr>
              <w:t>本用例</w:t>
            </w:r>
          </w:p>
          <w:p w14:paraId="70EA6D06" w14:textId="3A2422C7" w:rsidR="004417E0" w:rsidRPr="004417E0" w:rsidRDefault="00846836" w:rsidP="004417E0">
            <w:pPr>
              <w:pStyle w:val="a5"/>
              <w:ind w:left="400"/>
              <w:rPr>
                <w:rFonts w:asciiTheme="minorHAnsi" w:eastAsia="黑体" w:hAnsiTheme="minorHAnsi" w:cs="黑体"/>
                <w:sz w:val="21"/>
                <w:szCs w:val="21"/>
                <w:lang w:val="ru-RU"/>
              </w:rPr>
            </w:pPr>
            <w:r>
              <w:rPr>
                <w:rFonts w:ascii="黑体" w:eastAsia="黑体" w:hAnsi="黑体" w:cs="黑体"/>
                <w:sz w:val="21"/>
                <w:szCs w:val="21"/>
              </w:rPr>
              <w:t>3</w:t>
            </w:r>
            <w:r w:rsidR="004417E0">
              <w:rPr>
                <w:rFonts w:ascii="黑体" w:eastAsia="黑体" w:hAnsi="黑体" w:cs="黑体"/>
                <w:sz w:val="21"/>
                <w:szCs w:val="21"/>
              </w:rPr>
              <w:t xml:space="preserve">.1 </w:t>
            </w:r>
            <w:r w:rsidR="004417E0"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用户未登录成功，跳转至第</w:t>
            </w:r>
            <w:r w:rsidR="004417E0"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3</w:t>
            </w:r>
            <w:r w:rsidR="004417E0">
              <w:rPr>
                <w:rFonts w:asciiTheme="minorHAnsi" w:eastAsia="黑体" w:hAnsiTheme="minorHAnsi" w:cs="黑体" w:hint="eastAsia"/>
                <w:sz w:val="21"/>
                <w:szCs w:val="21"/>
                <w:lang w:val="ru-RU"/>
              </w:rPr>
              <w:t>步</w:t>
            </w:r>
          </w:p>
          <w:p w14:paraId="39174214" w14:textId="026D62B0" w:rsidR="00904F77" w:rsidRDefault="00846836" w:rsidP="006F5411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/>
                <w:sz w:val="21"/>
                <w:szCs w:val="21"/>
              </w:rPr>
              <w:t>3</w:t>
            </w:r>
            <w:r w:rsidR="00904F77">
              <w:rPr>
                <w:rFonts w:ascii="黑体" w:eastAsia="黑体" w:hAnsi="黑体" w:cs="黑体" w:hint="eastAsia"/>
                <w:sz w:val="21"/>
                <w:szCs w:val="21"/>
              </w:rPr>
              <w:t>.</w:t>
            </w:r>
            <w:r w:rsidR="004417E0">
              <w:rPr>
                <w:rFonts w:ascii="黑体" w:eastAsia="黑体" w:hAnsi="黑体" w:cs="黑体"/>
                <w:sz w:val="21"/>
                <w:szCs w:val="21"/>
              </w:rPr>
              <w:t>2</w:t>
            </w:r>
            <w:r w:rsidR="00646B87">
              <w:rPr>
                <w:rFonts w:ascii="黑体" w:eastAsia="黑体" w:hAnsi="黑体" w:cs="黑体"/>
                <w:sz w:val="21"/>
                <w:szCs w:val="21"/>
              </w:rPr>
              <w:t xml:space="preserve"> </w:t>
            </w:r>
            <w:r w:rsidR="00923DE4">
              <w:rPr>
                <w:rFonts w:ascii="黑体" w:eastAsia="黑体" w:hAnsi="黑体" w:cs="黑体" w:hint="eastAsia"/>
                <w:sz w:val="21"/>
                <w:szCs w:val="21"/>
              </w:rPr>
              <w:t>用户未登录成功且点击</w:t>
            </w:r>
            <w:r w:rsidR="008401F0">
              <w:rPr>
                <w:rFonts w:ascii="黑体" w:eastAsia="黑体" w:hAnsi="黑体" w:cs="黑体" w:hint="eastAsia"/>
                <w:sz w:val="21"/>
                <w:szCs w:val="21"/>
              </w:rPr>
              <w:t>返回，</w:t>
            </w:r>
            <w:r w:rsidR="00E04F74">
              <w:rPr>
                <w:rFonts w:ascii="黑体" w:eastAsia="黑体" w:hAnsi="黑体" w:cs="黑体" w:hint="eastAsia"/>
                <w:sz w:val="21"/>
                <w:szCs w:val="21"/>
              </w:rPr>
              <w:t>结束本用例</w:t>
            </w:r>
          </w:p>
        </w:tc>
      </w:tr>
      <w:tr w:rsidR="00904F77" w14:paraId="62B656C2" w14:textId="77777777" w:rsidTr="006F5411">
        <w:tc>
          <w:tcPr>
            <w:tcW w:w="1037" w:type="dxa"/>
          </w:tcPr>
          <w:p w14:paraId="06562C60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32F100BE" w14:textId="77777777" w:rsidR="00904F77" w:rsidRDefault="00904F77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790F7FA0" w14:textId="66113240" w:rsidR="007444E5" w:rsidRDefault="00AF5DAF" w:rsidP="00AF5DAF">
      <w:pPr>
        <w:pStyle w:val="3"/>
        <w:numPr>
          <w:ilvl w:val="0"/>
          <w:numId w:val="0"/>
        </w:numPr>
        <w:rPr>
          <w:rFonts w:ascii="黑体" w:eastAsia="黑体" w:hAnsi="黑体" w:cs="黑体"/>
        </w:rPr>
      </w:pPr>
      <w:bookmarkStart w:id="28" w:name="_Toc13670931"/>
      <w:r>
        <w:rPr>
          <w:rFonts w:ascii="黑体" w:eastAsia="黑体" w:hAnsi="黑体" w:cs="黑体" w:hint="eastAsia"/>
        </w:rPr>
        <w:lastRenderedPageBreak/>
        <w:t>3.1.9&lt;Use case 查看附近用户 规约&gt;</w:t>
      </w:r>
      <w:bookmarkEnd w:id="28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2C2E6E63" w14:textId="77777777">
        <w:tc>
          <w:tcPr>
            <w:tcW w:w="1037" w:type="dxa"/>
          </w:tcPr>
          <w:p w14:paraId="62A01E3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33B46FB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查看附近用户</w:t>
            </w:r>
          </w:p>
        </w:tc>
      </w:tr>
      <w:tr w:rsidR="007444E5" w14:paraId="6FA4C604" w14:textId="77777777">
        <w:tc>
          <w:tcPr>
            <w:tcW w:w="1037" w:type="dxa"/>
          </w:tcPr>
          <w:p w14:paraId="0C4D9A9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182F74E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用户可以在登录后随时查看附近用户</w:t>
            </w:r>
          </w:p>
        </w:tc>
      </w:tr>
      <w:tr w:rsidR="007444E5" w14:paraId="5B20487D" w14:textId="77777777">
        <w:tc>
          <w:tcPr>
            <w:tcW w:w="1037" w:type="dxa"/>
          </w:tcPr>
          <w:p w14:paraId="1F4D6A3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77F05CA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68C3B7D3" w14:textId="77777777">
        <w:tc>
          <w:tcPr>
            <w:tcW w:w="1037" w:type="dxa"/>
          </w:tcPr>
          <w:p w14:paraId="0089D62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2E866FC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</w:t>
            </w:r>
          </w:p>
        </w:tc>
      </w:tr>
      <w:tr w:rsidR="007444E5" w14:paraId="320F3777" w14:textId="77777777">
        <w:tc>
          <w:tcPr>
            <w:tcW w:w="1037" w:type="dxa"/>
          </w:tcPr>
          <w:p w14:paraId="376FFCA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5E3BAAA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24BB715D" w14:textId="77777777">
        <w:tc>
          <w:tcPr>
            <w:tcW w:w="8529" w:type="dxa"/>
            <w:gridSpan w:val="2"/>
          </w:tcPr>
          <w:p w14:paraId="0CCFA5C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15186D96" w14:textId="77777777"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点击“查看附近用户”</w:t>
            </w:r>
          </w:p>
          <w:p w14:paraId="6530CB3D" w14:textId="77777777"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上</w:t>
            </w:r>
            <w:proofErr w:type="gramStart"/>
            <w:r>
              <w:rPr>
                <w:rFonts w:ascii="黑体" w:eastAsia="黑体" w:hAnsi="黑体" w:cs="黑体" w:hint="eastAsia"/>
                <w:sz w:val="21"/>
                <w:szCs w:val="21"/>
              </w:rPr>
              <w:t>传用户</w:t>
            </w:r>
            <w:proofErr w:type="gramEnd"/>
            <w:r>
              <w:rPr>
                <w:rFonts w:ascii="黑体" w:eastAsia="黑体" w:hAnsi="黑体" w:cs="黑体" w:hint="eastAsia"/>
                <w:sz w:val="21"/>
                <w:szCs w:val="21"/>
              </w:rPr>
              <w:t>地址至服务器，服务器回传附近用户信息</w:t>
            </w:r>
          </w:p>
          <w:p w14:paraId="1BF1C266" w14:textId="77777777" w:rsidR="007444E5" w:rsidRDefault="000D5A8D">
            <w:pPr>
              <w:pStyle w:val="a5"/>
              <w:numPr>
                <w:ilvl w:val="0"/>
                <w:numId w:val="9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查看用户信息</w:t>
            </w:r>
          </w:p>
        </w:tc>
      </w:tr>
      <w:tr w:rsidR="007444E5" w14:paraId="30F72E44" w14:textId="77777777">
        <w:tc>
          <w:tcPr>
            <w:tcW w:w="8529" w:type="dxa"/>
            <w:gridSpan w:val="2"/>
          </w:tcPr>
          <w:p w14:paraId="45F8BA0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72047B32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3.1添加用户为好友</w:t>
            </w:r>
          </w:p>
        </w:tc>
      </w:tr>
      <w:tr w:rsidR="007444E5" w14:paraId="48C6BAC2" w14:textId="77777777">
        <w:tc>
          <w:tcPr>
            <w:tcW w:w="1037" w:type="dxa"/>
          </w:tcPr>
          <w:p w14:paraId="15B6BF5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1ED7683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0AF79313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29" w:name="_Toc13670932"/>
      <w:r>
        <w:rPr>
          <w:rFonts w:ascii="黑体" w:eastAsia="黑体" w:hAnsi="黑体" w:cs="黑体" w:hint="eastAsia"/>
        </w:rPr>
        <w:t>&lt;Use case 宠物对战 规约&gt;</w:t>
      </w:r>
      <w:bookmarkEnd w:id="29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6207C359" w14:textId="77777777">
        <w:tc>
          <w:tcPr>
            <w:tcW w:w="1037" w:type="dxa"/>
          </w:tcPr>
          <w:p w14:paraId="56D1F74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0081B2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宠物对战</w:t>
            </w:r>
          </w:p>
        </w:tc>
      </w:tr>
      <w:tr w:rsidR="007444E5" w14:paraId="2E2918F1" w14:textId="77777777">
        <w:tc>
          <w:tcPr>
            <w:tcW w:w="1037" w:type="dxa"/>
          </w:tcPr>
          <w:p w14:paraId="5EDE0F0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07F3C71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用户和好友进行宠物对战</w:t>
            </w:r>
          </w:p>
        </w:tc>
      </w:tr>
      <w:tr w:rsidR="007444E5" w14:paraId="7C0659E9" w14:textId="77777777">
        <w:tc>
          <w:tcPr>
            <w:tcW w:w="1037" w:type="dxa"/>
          </w:tcPr>
          <w:p w14:paraId="79AEA4B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3BF3335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3E26679C" w14:textId="77777777">
        <w:tc>
          <w:tcPr>
            <w:tcW w:w="1037" w:type="dxa"/>
          </w:tcPr>
          <w:p w14:paraId="1AB44BC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11CB451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用户已登录，对战双方为好友</w:t>
            </w:r>
          </w:p>
        </w:tc>
      </w:tr>
      <w:tr w:rsidR="007444E5" w14:paraId="7861A9C2" w14:textId="77777777">
        <w:tc>
          <w:tcPr>
            <w:tcW w:w="1037" w:type="dxa"/>
          </w:tcPr>
          <w:p w14:paraId="6261A6DC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574B21EF" w14:textId="3694BCC9" w:rsidR="007444E5" w:rsidRDefault="00AF5DAF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获胜则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获得经验值</w:t>
            </w:r>
          </w:p>
        </w:tc>
      </w:tr>
      <w:tr w:rsidR="007444E5" w14:paraId="38FC1A31" w14:textId="77777777">
        <w:tc>
          <w:tcPr>
            <w:tcW w:w="8529" w:type="dxa"/>
            <w:gridSpan w:val="2"/>
          </w:tcPr>
          <w:p w14:paraId="55BA72C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6CD34870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选择好友</w:t>
            </w:r>
          </w:p>
          <w:p w14:paraId="008ED758" w14:textId="77777777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点击开始对战</w:t>
            </w:r>
          </w:p>
          <w:p w14:paraId="02E7F8C1" w14:textId="5F19BDB1" w:rsidR="007444E5" w:rsidRDefault="00AF5DAF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点击攻击进行下一回合</w:t>
            </w:r>
          </w:p>
          <w:p w14:paraId="183EB6EB" w14:textId="1A0A53D9" w:rsidR="007444E5" w:rsidRDefault="000D5A8D">
            <w:pPr>
              <w:pStyle w:val="a5"/>
              <w:numPr>
                <w:ilvl w:val="0"/>
                <w:numId w:val="10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对战</w:t>
            </w:r>
            <w:r w:rsidR="00AF5DAF"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并结算</w:t>
            </w:r>
          </w:p>
        </w:tc>
      </w:tr>
      <w:tr w:rsidR="007444E5" w14:paraId="2E589F7A" w14:textId="77777777">
        <w:tc>
          <w:tcPr>
            <w:tcW w:w="8529" w:type="dxa"/>
            <w:gridSpan w:val="2"/>
          </w:tcPr>
          <w:p w14:paraId="3A85999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3260FDAF" w14:textId="6CDC12CC" w:rsidR="007444E5" w:rsidRDefault="00E06B08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2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.1未选择出战阵容，系统停留在第三步并提示“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未</w:t>
            </w:r>
            <w:r w:rsidR="000D5A8D">
              <w:rPr>
                <w:rFonts w:ascii="黑体" w:eastAsia="黑体" w:hAnsi="黑体" w:cs="黑体" w:hint="eastAsia"/>
                <w:sz w:val="21"/>
                <w:szCs w:val="21"/>
              </w:rPr>
              <w:t>选择出战阵容</w:t>
            </w:r>
          </w:p>
          <w:p w14:paraId="4DF0EA48" w14:textId="7FCB497E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4.1对战</w:t>
            </w:r>
            <w:r w:rsidR="00E06B08">
              <w:rPr>
                <w:rFonts w:ascii="黑体" w:eastAsia="黑体" w:hAnsi="黑体" w:cs="黑体" w:hint="eastAsia"/>
                <w:sz w:val="21"/>
                <w:szCs w:val="21"/>
              </w:rPr>
              <w:t>结束</w:t>
            </w:r>
            <w:bookmarkStart w:id="30" w:name="_GoBack"/>
            <w:bookmarkEnd w:id="30"/>
            <w:r>
              <w:rPr>
                <w:rFonts w:ascii="黑体" w:eastAsia="黑体" w:hAnsi="黑体" w:cs="黑体" w:hint="eastAsia"/>
                <w:sz w:val="21"/>
                <w:szCs w:val="21"/>
              </w:rPr>
              <w:t>并结算</w:t>
            </w:r>
          </w:p>
        </w:tc>
      </w:tr>
      <w:tr w:rsidR="007444E5" w14:paraId="25D56FF1" w14:textId="77777777">
        <w:tc>
          <w:tcPr>
            <w:tcW w:w="1037" w:type="dxa"/>
          </w:tcPr>
          <w:p w14:paraId="18EAE49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7492" w:type="dxa"/>
          </w:tcPr>
          <w:p w14:paraId="064F289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08343BC8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1" w:name="_Toc13670933"/>
      <w:r>
        <w:rPr>
          <w:rFonts w:ascii="黑体" w:eastAsia="黑体" w:hAnsi="黑体" w:cs="黑体" w:hint="eastAsia"/>
        </w:rPr>
        <w:t>&lt;Use case 查看好友信息 规约&gt;</w:t>
      </w:r>
      <w:bookmarkEnd w:id="31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569BB803" w14:textId="77777777">
        <w:tc>
          <w:tcPr>
            <w:tcW w:w="1037" w:type="dxa"/>
          </w:tcPr>
          <w:p w14:paraId="56E6293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56C820B6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查看好友信息</w:t>
            </w:r>
          </w:p>
        </w:tc>
      </w:tr>
      <w:tr w:rsidR="007444E5" w14:paraId="0A852DE5" w14:textId="77777777">
        <w:tc>
          <w:tcPr>
            <w:tcW w:w="1037" w:type="dxa"/>
          </w:tcPr>
          <w:p w14:paraId="2EEF3963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2A794CD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用户可查看好友的历史跑步信息和宠物信息</w:t>
            </w:r>
          </w:p>
        </w:tc>
      </w:tr>
      <w:tr w:rsidR="007444E5" w14:paraId="2CB146CD" w14:textId="77777777">
        <w:tc>
          <w:tcPr>
            <w:tcW w:w="1037" w:type="dxa"/>
          </w:tcPr>
          <w:p w14:paraId="323E6B9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1FB2E2B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5D68DCE9" w14:textId="77777777">
        <w:tc>
          <w:tcPr>
            <w:tcW w:w="1037" w:type="dxa"/>
          </w:tcPr>
          <w:p w14:paraId="27F5EDA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20AB0EF0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用户查看对象已成为好友</w:t>
            </w:r>
          </w:p>
        </w:tc>
      </w:tr>
      <w:tr w:rsidR="007444E5" w14:paraId="1F3DEB5E" w14:textId="77777777">
        <w:tc>
          <w:tcPr>
            <w:tcW w:w="1037" w:type="dxa"/>
          </w:tcPr>
          <w:p w14:paraId="1AEFBAA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79D9452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3646F615" w14:textId="77777777">
        <w:tc>
          <w:tcPr>
            <w:tcW w:w="8529" w:type="dxa"/>
            <w:gridSpan w:val="2"/>
          </w:tcPr>
          <w:p w14:paraId="257B29A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00FA91FE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选择好友</w:t>
            </w:r>
          </w:p>
          <w:p w14:paraId="27BF5CF8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点击查看信息，app显示好友的历史跑步信息</w:t>
            </w:r>
          </w:p>
          <w:p w14:paraId="735E6990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切换至查看宠物信息，app显示好友的宠物和等级</w:t>
            </w:r>
          </w:p>
          <w:p w14:paraId="0804ABFE" w14:textId="77777777" w:rsidR="007444E5" w:rsidRDefault="000D5A8D">
            <w:pPr>
              <w:pStyle w:val="a5"/>
              <w:numPr>
                <w:ilvl w:val="0"/>
                <w:numId w:val="11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点击“退出查看”，系统返回</w:t>
            </w:r>
          </w:p>
        </w:tc>
      </w:tr>
      <w:tr w:rsidR="007444E5" w14:paraId="5B87BAA6" w14:textId="77777777">
        <w:tc>
          <w:tcPr>
            <w:tcW w:w="8529" w:type="dxa"/>
            <w:gridSpan w:val="2"/>
          </w:tcPr>
          <w:p w14:paraId="5B5B500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591B0D6A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3.1直接点击“退出查看”，系统返回</w:t>
            </w:r>
          </w:p>
          <w:p w14:paraId="7DDE7DA9" w14:textId="77777777" w:rsidR="007444E5" w:rsidRDefault="000D5A8D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4.1</w:t>
            </w:r>
            <w:proofErr w:type="gramStart"/>
            <w:r>
              <w:rPr>
                <w:rFonts w:ascii="黑体" w:eastAsia="黑体" w:hAnsi="黑体" w:cs="黑体" w:hint="eastAsia"/>
                <w:sz w:val="21"/>
                <w:szCs w:val="21"/>
              </w:rPr>
              <w:t>不</w:t>
            </w:r>
            <w:proofErr w:type="gramEnd"/>
            <w:r>
              <w:rPr>
                <w:rFonts w:ascii="黑体" w:eastAsia="黑体" w:hAnsi="黑体" w:cs="黑体" w:hint="eastAsia"/>
                <w:sz w:val="21"/>
                <w:szCs w:val="21"/>
              </w:rPr>
              <w:t>点击“退出查看”，系统一直停留在好友信息上</w:t>
            </w:r>
          </w:p>
        </w:tc>
      </w:tr>
      <w:tr w:rsidR="007444E5" w14:paraId="61CCB735" w14:textId="77777777">
        <w:tc>
          <w:tcPr>
            <w:tcW w:w="1037" w:type="dxa"/>
          </w:tcPr>
          <w:p w14:paraId="01104EB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69A7B4B7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059D52AF" w14:textId="6F16F9AE" w:rsidR="007444E5" w:rsidRDefault="000D5A8D">
      <w:pPr>
        <w:pStyle w:val="3"/>
        <w:rPr>
          <w:rFonts w:ascii="黑体" w:eastAsia="黑体" w:hAnsi="黑体" w:cs="黑体"/>
        </w:rPr>
      </w:pPr>
      <w:bookmarkStart w:id="32" w:name="_Toc13670934"/>
      <w:r>
        <w:rPr>
          <w:rFonts w:ascii="黑体" w:eastAsia="黑体" w:hAnsi="黑体" w:cs="黑体" w:hint="eastAsia"/>
        </w:rPr>
        <w:t>&lt;Use case</w:t>
      </w:r>
      <w:r w:rsidR="0027503A">
        <w:rPr>
          <w:rFonts w:ascii="黑体" w:eastAsia="黑体" w:hAnsi="黑体" w:cs="黑体" w:hint="eastAsia"/>
        </w:rPr>
        <w:t>查看</w:t>
      </w:r>
      <w:r>
        <w:rPr>
          <w:rFonts w:ascii="黑体" w:eastAsia="黑体" w:hAnsi="黑体" w:cs="黑体" w:hint="eastAsia"/>
        </w:rPr>
        <w:t>用户</w:t>
      </w:r>
      <w:r w:rsidR="0027503A">
        <w:rPr>
          <w:rFonts w:ascii="黑体" w:eastAsia="黑体" w:hAnsi="黑体" w:cs="黑体" w:hint="eastAsia"/>
        </w:rPr>
        <w:t>信息</w:t>
      </w:r>
      <w:r>
        <w:rPr>
          <w:rFonts w:ascii="黑体" w:eastAsia="黑体" w:hAnsi="黑体" w:cs="黑体" w:hint="eastAsia"/>
        </w:rPr>
        <w:t xml:space="preserve"> 规约&gt;</w:t>
      </w:r>
      <w:bookmarkEnd w:id="32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60DEFC35" w14:textId="77777777">
        <w:tc>
          <w:tcPr>
            <w:tcW w:w="1037" w:type="dxa"/>
          </w:tcPr>
          <w:p w14:paraId="7F79C2A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7D2DCB58" w14:textId="46F8E2D8" w:rsidR="007444E5" w:rsidRDefault="00792DF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 w:rsidRPr="00792DFD">
              <w:rPr>
                <w:rFonts w:ascii="黑体" w:eastAsia="黑体" w:hAnsi="黑体" w:cs="黑体" w:hint="eastAsia"/>
                <w:sz w:val="21"/>
                <w:szCs w:val="21"/>
              </w:rPr>
              <w:t>查看用户信息</w:t>
            </w:r>
          </w:p>
        </w:tc>
      </w:tr>
      <w:tr w:rsidR="007444E5" w14:paraId="42CB34A2" w14:textId="77777777">
        <w:tc>
          <w:tcPr>
            <w:tcW w:w="1037" w:type="dxa"/>
          </w:tcPr>
          <w:p w14:paraId="657E663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3D24AB44" w14:textId="74EF3C8B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管理员可查看用户历史跑步记录和虚拟宠物信息</w:t>
            </w:r>
          </w:p>
        </w:tc>
      </w:tr>
      <w:tr w:rsidR="007444E5" w14:paraId="06490154" w14:textId="77777777">
        <w:tc>
          <w:tcPr>
            <w:tcW w:w="1037" w:type="dxa"/>
          </w:tcPr>
          <w:p w14:paraId="08AEF80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3B6E01D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444E5" w14:paraId="44A11DAE" w14:textId="77777777">
        <w:tc>
          <w:tcPr>
            <w:tcW w:w="1037" w:type="dxa"/>
          </w:tcPr>
          <w:p w14:paraId="39C4A8C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488C2CD7" w14:textId="112807EF" w:rsidR="007444E5" w:rsidRDefault="002E2077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0B475BFC" w14:textId="77777777">
        <w:tc>
          <w:tcPr>
            <w:tcW w:w="1037" w:type="dxa"/>
          </w:tcPr>
          <w:p w14:paraId="73FC736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36E506EC" w14:textId="77777777" w:rsidR="007444E5" w:rsidRDefault="001206D7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1BCD8050" w14:textId="77777777">
        <w:tc>
          <w:tcPr>
            <w:tcW w:w="8529" w:type="dxa"/>
            <w:gridSpan w:val="2"/>
          </w:tcPr>
          <w:p w14:paraId="4BA09AA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6B58E249" w14:textId="381BB3DD" w:rsidR="007444E5" w:rsidRDefault="000D5A8D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点击</w:t>
            </w:r>
            <w:r w:rsidR="007F62AF">
              <w:rPr>
                <w:rFonts w:ascii="黑体" w:eastAsia="黑体" w:hAnsi="黑体" w:cs="黑体" w:hint="eastAsia"/>
                <w:sz w:val="21"/>
                <w:szCs w:val="21"/>
              </w:rPr>
              <w:t>“用户管理”</w:t>
            </w:r>
            <w:r w:rsidR="00777634">
              <w:rPr>
                <w:rFonts w:ascii="黑体" w:eastAsia="黑体" w:hAnsi="黑体" w:cs="黑体" w:hint="eastAsia"/>
                <w:sz w:val="21"/>
                <w:szCs w:val="21"/>
              </w:rPr>
              <w:t>，系统显示用户列表</w:t>
            </w:r>
          </w:p>
          <w:p w14:paraId="27524FD6" w14:textId="3B534218" w:rsidR="007444E5" w:rsidRDefault="00777634" w:rsidP="00A27E8A">
            <w:pPr>
              <w:pStyle w:val="a5"/>
              <w:numPr>
                <w:ilvl w:val="0"/>
                <w:numId w:val="12"/>
              </w:numPr>
              <w:rPr>
                <w:rFonts w:ascii="黑体" w:eastAsia="黑体" w:hAnsi="黑体" w:cs="黑体"/>
                <w:sz w:val="21"/>
                <w:szCs w:val="21"/>
              </w:rPr>
            </w:pPr>
            <w:r w:rsidRPr="00777634">
              <w:rPr>
                <w:rFonts w:ascii="黑体" w:eastAsia="黑体" w:hAnsi="黑体" w:cs="黑体" w:hint="eastAsia"/>
                <w:sz w:val="21"/>
                <w:szCs w:val="21"/>
              </w:rPr>
              <w:t>点击</w:t>
            </w:r>
            <w:r w:rsidR="007F62AF">
              <w:rPr>
                <w:rFonts w:ascii="黑体" w:eastAsia="黑体" w:hAnsi="黑体" w:cs="黑体" w:hint="eastAsia"/>
                <w:sz w:val="21"/>
                <w:szCs w:val="21"/>
              </w:rPr>
              <w:t>列表中的</w:t>
            </w:r>
            <w:r w:rsidRPr="00777634">
              <w:rPr>
                <w:rFonts w:ascii="黑体" w:eastAsia="黑体" w:hAnsi="黑体" w:cs="黑体" w:hint="eastAsia"/>
                <w:sz w:val="21"/>
                <w:szCs w:val="21"/>
              </w:rPr>
              <w:t>某个用户，系统显示该用户的历史跑步记录和虚拟宠物信息</w:t>
            </w:r>
            <w:r w:rsidR="00E46EBD">
              <w:rPr>
                <w:rFonts w:ascii="黑体" w:eastAsia="黑体" w:hAnsi="黑体" w:cs="黑体" w:hint="eastAsia"/>
                <w:sz w:val="21"/>
                <w:szCs w:val="21"/>
              </w:rPr>
              <w:t>，以及禁用/解禁按钮</w:t>
            </w:r>
          </w:p>
        </w:tc>
      </w:tr>
      <w:tr w:rsidR="007444E5" w14:paraId="2D4CD845" w14:textId="77777777">
        <w:tc>
          <w:tcPr>
            <w:tcW w:w="8529" w:type="dxa"/>
            <w:gridSpan w:val="2"/>
          </w:tcPr>
          <w:p w14:paraId="35C0400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候选事件流程：</w:t>
            </w:r>
          </w:p>
          <w:p w14:paraId="01762A99" w14:textId="2D790558" w:rsidR="007444E5" w:rsidRDefault="005424E4" w:rsidP="00777634">
            <w:pPr>
              <w:pStyle w:val="a5"/>
              <w:ind w:left="0" w:firstLine="40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4A3A81F5" w14:textId="77777777">
        <w:tc>
          <w:tcPr>
            <w:tcW w:w="1037" w:type="dxa"/>
          </w:tcPr>
          <w:p w14:paraId="78119AB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566A61E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41985FD5" w14:textId="77777777" w:rsidR="007444E5" w:rsidRDefault="000D5A8D">
      <w:pPr>
        <w:pStyle w:val="3"/>
        <w:rPr>
          <w:rFonts w:ascii="黑体" w:eastAsia="黑体" w:hAnsi="黑体" w:cs="黑体"/>
        </w:rPr>
      </w:pPr>
      <w:bookmarkStart w:id="33" w:name="_Toc13670935"/>
      <w:r>
        <w:rPr>
          <w:rFonts w:ascii="黑体" w:eastAsia="黑体" w:hAnsi="黑体" w:cs="黑体" w:hint="eastAsia"/>
        </w:rPr>
        <w:t>&lt;Use case 更改跑步规则 规约&gt;</w:t>
      </w:r>
      <w:bookmarkEnd w:id="33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444E5" w14:paraId="74418AE6" w14:textId="77777777">
        <w:tc>
          <w:tcPr>
            <w:tcW w:w="1037" w:type="dxa"/>
          </w:tcPr>
          <w:p w14:paraId="0DA14154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bookmarkStart w:id="34" w:name="_Hlk13213309"/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7E53E9E9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更改跑步规则</w:t>
            </w:r>
          </w:p>
        </w:tc>
      </w:tr>
      <w:tr w:rsidR="007444E5" w14:paraId="244E2F38" w14:textId="77777777">
        <w:tc>
          <w:tcPr>
            <w:tcW w:w="1037" w:type="dxa"/>
          </w:tcPr>
          <w:p w14:paraId="117A921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2644466B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管理员可以更改规则，包括总里程、合法速度、必经点位、路线范围</w:t>
            </w:r>
          </w:p>
        </w:tc>
      </w:tr>
      <w:tr w:rsidR="007444E5" w14:paraId="0684F486" w14:textId="77777777">
        <w:tc>
          <w:tcPr>
            <w:tcW w:w="1037" w:type="dxa"/>
          </w:tcPr>
          <w:p w14:paraId="6676419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61BF64A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444E5" w14:paraId="665F44FA" w14:textId="77777777">
        <w:tc>
          <w:tcPr>
            <w:tcW w:w="1037" w:type="dxa"/>
          </w:tcPr>
          <w:p w14:paraId="35A55F58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24478252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444E5" w14:paraId="51CFC509" w14:textId="77777777">
        <w:tc>
          <w:tcPr>
            <w:tcW w:w="1037" w:type="dxa"/>
          </w:tcPr>
          <w:p w14:paraId="6FE605B5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后置条件</w:t>
            </w:r>
          </w:p>
        </w:tc>
        <w:tc>
          <w:tcPr>
            <w:tcW w:w="7492" w:type="dxa"/>
          </w:tcPr>
          <w:p w14:paraId="6675D741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新跑步规则应用至</w:t>
            </w:r>
            <w:r w:rsidR="00500F83">
              <w:rPr>
                <w:rFonts w:ascii="黑体" w:eastAsia="黑体" w:hAnsi="黑体" w:cs="黑体" w:hint="eastAsia"/>
                <w:sz w:val="21"/>
                <w:szCs w:val="21"/>
              </w:rPr>
              <w:t>指定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用户</w:t>
            </w:r>
          </w:p>
        </w:tc>
      </w:tr>
      <w:tr w:rsidR="007444E5" w14:paraId="4C77DBE1" w14:textId="77777777">
        <w:tc>
          <w:tcPr>
            <w:tcW w:w="8529" w:type="dxa"/>
            <w:gridSpan w:val="2"/>
          </w:tcPr>
          <w:p w14:paraId="2AC6BDB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2569E2D7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点击“修改跑步规则”</w:t>
            </w:r>
          </w:p>
          <w:p w14:paraId="6A300A26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proofErr w:type="gramStart"/>
            <w:r>
              <w:rPr>
                <w:rFonts w:ascii="黑体" w:eastAsia="黑体" w:hAnsi="黑体" w:cs="黑体" w:hint="eastAsia"/>
                <w:sz w:val="21"/>
                <w:szCs w:val="21"/>
              </w:rPr>
              <w:t>更改总</w:t>
            </w:r>
            <w:proofErr w:type="gramEnd"/>
            <w:r>
              <w:rPr>
                <w:rFonts w:ascii="黑体" w:eastAsia="黑体" w:hAnsi="黑体" w:cs="黑体" w:hint="eastAsia"/>
                <w:sz w:val="21"/>
                <w:szCs w:val="21"/>
              </w:rPr>
              <w:t>里程、合法速度、必经点位、路线范围</w:t>
            </w:r>
          </w:p>
          <w:p w14:paraId="50024EE9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点击“保存并应用至所有用户”</w:t>
            </w:r>
          </w:p>
          <w:p w14:paraId="039A2B32" w14:textId="77777777" w:rsidR="007444E5" w:rsidRDefault="000D5A8D">
            <w:pPr>
              <w:pStyle w:val="a5"/>
              <w:numPr>
                <w:ilvl w:val="0"/>
                <w:numId w:val="13"/>
              </w:numPr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退出系统</w:t>
            </w:r>
          </w:p>
        </w:tc>
      </w:tr>
      <w:tr w:rsidR="007444E5" w14:paraId="05676D39" w14:textId="77777777">
        <w:tc>
          <w:tcPr>
            <w:tcW w:w="8529" w:type="dxa"/>
            <w:gridSpan w:val="2"/>
          </w:tcPr>
          <w:p w14:paraId="2D3B21DA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508E7D3D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 xml:space="preserve">    3.1未点击保存就退出系统，此次修改全部无效</w:t>
            </w:r>
          </w:p>
        </w:tc>
      </w:tr>
      <w:tr w:rsidR="007444E5" w14:paraId="30683F6E" w14:textId="77777777">
        <w:tc>
          <w:tcPr>
            <w:tcW w:w="1037" w:type="dxa"/>
          </w:tcPr>
          <w:p w14:paraId="6BD5D1EF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04E3C0CE" w14:textId="77777777" w:rsidR="007444E5" w:rsidRDefault="000D5A8D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3D0B4581" w14:textId="5A8ACCE4" w:rsidR="00792DFD" w:rsidRDefault="00792DFD" w:rsidP="00792DFD">
      <w:pPr>
        <w:pStyle w:val="3"/>
        <w:rPr>
          <w:rFonts w:ascii="黑体" w:eastAsia="黑体" w:hAnsi="黑体" w:cs="黑体"/>
        </w:rPr>
      </w:pPr>
      <w:bookmarkStart w:id="35" w:name="_Toc13670936"/>
      <w:bookmarkEnd w:id="34"/>
      <w:r>
        <w:rPr>
          <w:rFonts w:ascii="黑体" w:eastAsia="黑体" w:hAnsi="黑体" w:cs="黑体" w:hint="eastAsia"/>
        </w:rPr>
        <w:t>&lt;Use case 管理用户 规约&gt;</w:t>
      </w:r>
      <w:bookmarkEnd w:id="35"/>
    </w:p>
    <w:tbl>
      <w:tblPr>
        <w:tblStyle w:val="ac"/>
        <w:tblW w:w="8529" w:type="dxa"/>
        <w:tblInd w:w="884" w:type="dxa"/>
        <w:tblLayout w:type="fixed"/>
        <w:tblLook w:val="04A0" w:firstRow="1" w:lastRow="0" w:firstColumn="1" w:lastColumn="0" w:noHBand="0" w:noVBand="1"/>
      </w:tblPr>
      <w:tblGrid>
        <w:gridCol w:w="1037"/>
        <w:gridCol w:w="7492"/>
      </w:tblGrid>
      <w:tr w:rsidR="00792DFD" w14:paraId="4E1B342B" w14:textId="77777777" w:rsidTr="006F5411">
        <w:tc>
          <w:tcPr>
            <w:tcW w:w="1037" w:type="dxa"/>
          </w:tcPr>
          <w:p w14:paraId="747645FE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用例名称</w:t>
            </w:r>
          </w:p>
        </w:tc>
        <w:tc>
          <w:tcPr>
            <w:tcW w:w="7492" w:type="dxa"/>
          </w:tcPr>
          <w:p w14:paraId="78682332" w14:textId="677C2E34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 w:rsidRPr="000F68C1">
              <w:rPr>
                <w:rFonts w:ascii="黑体" w:eastAsia="黑体" w:hAnsi="黑体" w:cs="黑体" w:hint="eastAsia"/>
                <w:sz w:val="21"/>
                <w:szCs w:val="21"/>
              </w:rPr>
              <w:t>管理用户</w:t>
            </w:r>
          </w:p>
        </w:tc>
      </w:tr>
      <w:tr w:rsidR="00792DFD" w14:paraId="3C621D15" w14:textId="77777777" w:rsidTr="006F5411">
        <w:tc>
          <w:tcPr>
            <w:tcW w:w="1037" w:type="dxa"/>
          </w:tcPr>
          <w:p w14:paraId="04AD2AF8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用例描述</w:t>
            </w:r>
          </w:p>
        </w:tc>
        <w:tc>
          <w:tcPr>
            <w:tcW w:w="7492" w:type="dxa"/>
          </w:tcPr>
          <w:p w14:paraId="02561B4D" w14:textId="6AAD08FE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管理员可以</w:t>
            </w:r>
            <w:r w:rsidR="006328E7">
              <w:rPr>
                <w:rFonts w:ascii="黑体" w:eastAsia="黑体" w:hAnsi="黑体" w:cs="黑体" w:hint="eastAsia"/>
                <w:sz w:val="21"/>
                <w:szCs w:val="21"/>
              </w:rPr>
              <w:t>禁用、解禁用户</w:t>
            </w:r>
          </w:p>
        </w:tc>
      </w:tr>
      <w:tr w:rsidR="00792DFD" w14:paraId="243A5729" w14:textId="77777777" w:rsidTr="006F5411">
        <w:tc>
          <w:tcPr>
            <w:tcW w:w="1037" w:type="dxa"/>
          </w:tcPr>
          <w:p w14:paraId="1B028CBE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主参与者</w:t>
            </w:r>
          </w:p>
        </w:tc>
        <w:tc>
          <w:tcPr>
            <w:tcW w:w="7492" w:type="dxa"/>
          </w:tcPr>
          <w:p w14:paraId="4BDE24E6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服务器管理员</w:t>
            </w:r>
          </w:p>
        </w:tc>
      </w:tr>
      <w:tr w:rsidR="00792DFD" w14:paraId="06239820" w14:textId="77777777" w:rsidTr="006F5411">
        <w:tc>
          <w:tcPr>
            <w:tcW w:w="1037" w:type="dxa"/>
          </w:tcPr>
          <w:p w14:paraId="6D2E7DEF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前置条件</w:t>
            </w:r>
          </w:p>
        </w:tc>
        <w:tc>
          <w:tcPr>
            <w:tcW w:w="7492" w:type="dxa"/>
          </w:tcPr>
          <w:p w14:paraId="2BA222F3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  <w:tr w:rsidR="00792DFD" w14:paraId="7B47B1F6" w14:textId="77777777" w:rsidTr="006F5411">
        <w:tc>
          <w:tcPr>
            <w:tcW w:w="1037" w:type="dxa"/>
          </w:tcPr>
          <w:p w14:paraId="1E8FC0EB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后置条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件</w:t>
            </w:r>
          </w:p>
        </w:tc>
        <w:tc>
          <w:tcPr>
            <w:tcW w:w="7492" w:type="dxa"/>
          </w:tcPr>
          <w:p w14:paraId="0BE8C12E" w14:textId="413D7A9B" w:rsidR="00792DFD" w:rsidRDefault="002F6FE9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lastRenderedPageBreak/>
              <w:t>无</w:t>
            </w:r>
          </w:p>
        </w:tc>
      </w:tr>
      <w:tr w:rsidR="00792DFD" w14:paraId="351F4AA9" w14:textId="77777777" w:rsidTr="006F5411">
        <w:tc>
          <w:tcPr>
            <w:tcW w:w="8529" w:type="dxa"/>
            <w:gridSpan w:val="2"/>
          </w:tcPr>
          <w:p w14:paraId="088329AD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基本事件流程：</w:t>
            </w:r>
          </w:p>
          <w:p w14:paraId="2AE27657" w14:textId="30E12E51" w:rsidR="00792DFD" w:rsidRDefault="00260EAD" w:rsidP="00A306EB">
            <w:pPr>
              <w:pStyle w:val="a5"/>
              <w:numPr>
                <w:ilvl w:val="0"/>
                <w:numId w:val="15"/>
              </w:numPr>
              <w:tabs>
                <w:tab w:val="left" w:pos="312"/>
              </w:tabs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执行</w:t>
            </w:r>
            <w:r w:rsidR="00A27E8A">
              <w:rPr>
                <w:rFonts w:ascii="黑体" w:eastAsia="黑体" w:hAnsi="黑体" w:cs="黑体" w:hint="eastAsia"/>
                <w:sz w:val="21"/>
                <w:szCs w:val="21"/>
              </w:rPr>
              <w:t>用例“查看用户信息”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的事件流</w:t>
            </w:r>
          </w:p>
          <w:p w14:paraId="4CE2ACB0" w14:textId="1B039370" w:rsidR="00792DFD" w:rsidRDefault="007F62AF" w:rsidP="00A306EB">
            <w:pPr>
              <w:pStyle w:val="a5"/>
              <w:numPr>
                <w:ilvl w:val="0"/>
                <w:numId w:val="15"/>
              </w:numPr>
              <w:tabs>
                <w:tab w:val="left" w:pos="312"/>
              </w:tabs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点击“禁用</w:t>
            </w:r>
            <w:r w:rsidR="00925691">
              <w:rPr>
                <w:rFonts w:ascii="黑体" w:eastAsia="黑体" w:hAnsi="黑体" w:cs="黑体" w:hint="eastAsia"/>
                <w:sz w:val="21"/>
                <w:szCs w:val="21"/>
              </w:rPr>
              <w:t>/解禁</w:t>
            </w:r>
            <w:r>
              <w:rPr>
                <w:rFonts w:ascii="黑体" w:eastAsia="黑体" w:hAnsi="黑体" w:cs="黑体" w:hint="eastAsia"/>
                <w:sz w:val="21"/>
                <w:szCs w:val="21"/>
              </w:rPr>
              <w:t>”</w:t>
            </w:r>
            <w:r w:rsidR="00E10F5A">
              <w:rPr>
                <w:rFonts w:ascii="黑体" w:eastAsia="黑体" w:hAnsi="黑体" w:cs="黑体" w:hint="eastAsia"/>
                <w:sz w:val="21"/>
                <w:szCs w:val="21"/>
              </w:rPr>
              <w:t>按钮，系统弹出提示框</w:t>
            </w:r>
          </w:p>
          <w:p w14:paraId="588D05AB" w14:textId="4F46B3B5" w:rsidR="00792DFD" w:rsidRPr="00722C0C" w:rsidRDefault="00E10F5A" w:rsidP="00722C0C">
            <w:pPr>
              <w:pStyle w:val="a5"/>
              <w:numPr>
                <w:ilvl w:val="0"/>
                <w:numId w:val="15"/>
              </w:numPr>
              <w:tabs>
                <w:tab w:val="left" w:pos="312"/>
              </w:tabs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点击“确定”，用户被禁用/解禁</w:t>
            </w:r>
          </w:p>
        </w:tc>
      </w:tr>
      <w:tr w:rsidR="00792DFD" w14:paraId="15EAA199" w14:textId="77777777" w:rsidTr="006F5411">
        <w:tc>
          <w:tcPr>
            <w:tcW w:w="8529" w:type="dxa"/>
            <w:gridSpan w:val="2"/>
          </w:tcPr>
          <w:p w14:paraId="0C80118F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候选事件流程：</w:t>
            </w:r>
          </w:p>
          <w:p w14:paraId="282E5E76" w14:textId="4634AB7D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 xml:space="preserve">    </w:t>
            </w:r>
            <w:r w:rsidR="002A4498">
              <w:rPr>
                <w:rFonts w:ascii="黑体" w:eastAsia="黑体" w:hAnsi="黑体" w:cs="黑体"/>
                <w:sz w:val="21"/>
                <w:szCs w:val="21"/>
              </w:rPr>
              <w:t xml:space="preserve">3.1 </w:t>
            </w:r>
            <w:r w:rsidR="002A4498">
              <w:rPr>
                <w:rFonts w:ascii="黑体" w:eastAsia="黑体" w:hAnsi="黑体" w:cs="黑体" w:hint="eastAsia"/>
                <w:sz w:val="21"/>
                <w:szCs w:val="21"/>
              </w:rPr>
              <w:t>点击“取消”，不进行任何修改</w:t>
            </w:r>
          </w:p>
        </w:tc>
      </w:tr>
      <w:tr w:rsidR="00792DFD" w14:paraId="564439A6" w14:textId="77777777" w:rsidTr="006F5411">
        <w:tc>
          <w:tcPr>
            <w:tcW w:w="1037" w:type="dxa"/>
          </w:tcPr>
          <w:p w14:paraId="65461E0E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备注</w:t>
            </w:r>
          </w:p>
        </w:tc>
        <w:tc>
          <w:tcPr>
            <w:tcW w:w="7492" w:type="dxa"/>
          </w:tcPr>
          <w:p w14:paraId="4DFBF71F" w14:textId="77777777" w:rsidR="00792DFD" w:rsidRDefault="00792DFD" w:rsidP="006F5411">
            <w:pPr>
              <w:pStyle w:val="a5"/>
              <w:ind w:left="0"/>
              <w:rPr>
                <w:rFonts w:ascii="黑体" w:eastAsia="黑体" w:hAnsi="黑体" w:cs="黑体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sz w:val="21"/>
                <w:szCs w:val="21"/>
              </w:rPr>
              <w:t>无</w:t>
            </w:r>
          </w:p>
        </w:tc>
      </w:tr>
    </w:tbl>
    <w:p w14:paraId="2A563953" w14:textId="0FF63956" w:rsidR="007444E5" w:rsidRDefault="007444E5">
      <w:pPr>
        <w:pStyle w:val="3"/>
        <w:numPr>
          <w:ilvl w:val="2"/>
          <w:numId w:val="0"/>
        </w:numPr>
        <w:rPr>
          <w:rFonts w:ascii="黑体" w:eastAsia="黑体" w:hAnsi="黑体" w:cs="黑体"/>
        </w:rPr>
      </w:pPr>
    </w:p>
    <w:p w14:paraId="74025AB3" w14:textId="77777777" w:rsidR="00792DFD" w:rsidRPr="00792DFD" w:rsidRDefault="00792DFD" w:rsidP="00792DFD"/>
    <w:p w14:paraId="48E2013D" w14:textId="77777777" w:rsidR="007444E5" w:rsidRDefault="000D5A8D" w:rsidP="00A661FC">
      <w:pPr>
        <w:pStyle w:val="2"/>
        <w:rPr>
          <w:rFonts w:ascii="黑体" w:eastAsia="黑体" w:hAnsi="黑体" w:cs="黑体"/>
        </w:rPr>
      </w:pPr>
      <w:bookmarkStart w:id="36" w:name="_Toc498836233"/>
      <w:bookmarkStart w:id="37" w:name="_Toc13670937"/>
      <w:r>
        <w:rPr>
          <w:rFonts w:ascii="黑体" w:eastAsia="黑体" w:hAnsi="黑体" w:cs="黑体" w:hint="eastAsia"/>
        </w:rPr>
        <w:t>易用性</w:t>
      </w:r>
      <w:bookmarkEnd w:id="36"/>
      <w:bookmarkEnd w:id="37"/>
    </w:p>
    <w:p w14:paraId="21566411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bookmarkStart w:id="38" w:name="_Toc498836235"/>
      <w:r w:rsidRPr="00B34D3D">
        <w:rPr>
          <w:rFonts w:ascii="黑体" w:eastAsia="黑体" w:hAnsi="黑体" w:hint="eastAsia"/>
          <w:szCs w:val="21"/>
        </w:rPr>
        <w:t>学生用户无需培训即可使用, 80%用户在初次接触该产品的数分钟后能掌握该产品的基本功能</w:t>
      </w:r>
    </w:p>
    <w:p w14:paraId="0A49B107" w14:textId="77777777" w:rsidR="00A661FC" w:rsidRDefault="00A661FC" w:rsidP="00A661FC">
      <w:pPr>
        <w:pStyle w:val="a5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管理员通过浏览器访问图形化界面, 80%管理员通过30分钟的培训后，能够掌握该产品的基本功能</w:t>
      </w:r>
    </w:p>
    <w:p w14:paraId="48190CA5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</w:p>
    <w:p w14:paraId="0406EB24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39" w:name="_Toc13670938"/>
      <w:r>
        <w:rPr>
          <w:rFonts w:ascii="黑体" w:eastAsia="黑体" w:hAnsi="黑体" w:cs="黑体" w:hint="eastAsia"/>
        </w:rPr>
        <w:t>可靠性</w:t>
      </w:r>
      <w:bookmarkEnd w:id="38"/>
      <w:bookmarkEnd w:id="39"/>
    </w:p>
    <w:p w14:paraId="18776559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bookmarkStart w:id="40" w:name="_Toc498836237"/>
      <w:r w:rsidRPr="00B34D3D">
        <w:rPr>
          <w:rFonts w:ascii="黑体" w:eastAsia="黑体" w:hAnsi="黑体" w:hint="eastAsia"/>
          <w:szCs w:val="21"/>
        </w:rPr>
        <w:t>系统应在99%的时间处于正常可用状态,</w:t>
      </w:r>
      <w:r w:rsidRPr="00B34D3D">
        <w:rPr>
          <w:rFonts w:ascii="黑体" w:eastAsia="黑体" w:hAnsi="黑体" w:hint="eastAsia"/>
        </w:rPr>
        <w:t xml:space="preserve"> </w:t>
      </w:r>
      <w:r w:rsidRPr="00B34D3D">
        <w:rPr>
          <w:rFonts w:ascii="黑体" w:eastAsia="黑体" w:hAnsi="黑体" w:hint="eastAsia"/>
          <w:szCs w:val="21"/>
        </w:rPr>
        <w:t>90%的BUG修改时间不超过1个工作日，其他不超过2个工作日, 普通的软件缺陷修复可以在１～２天内完成</w:t>
      </w:r>
    </w:p>
    <w:p w14:paraId="3777D3AF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  <w:szCs w:val="21"/>
        </w:rPr>
        <w:t>在GPS信号差的条件下（用户在跑步过程中GPS信号中断），能继续使用，记录大致的跑步路线</w:t>
      </w:r>
    </w:p>
    <w:p w14:paraId="0B00BDF0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  <w:szCs w:val="21"/>
        </w:rPr>
        <w:t>在服务器</w:t>
      </w:r>
      <w:proofErr w:type="gramStart"/>
      <w:r w:rsidRPr="00B34D3D">
        <w:rPr>
          <w:rFonts w:ascii="黑体" w:eastAsia="黑体" w:hAnsi="黑体" w:hint="eastAsia"/>
          <w:szCs w:val="21"/>
        </w:rPr>
        <w:t>端提供</w:t>
      </w:r>
      <w:proofErr w:type="gramEnd"/>
      <w:r w:rsidRPr="00B34D3D">
        <w:rPr>
          <w:rFonts w:ascii="黑体" w:eastAsia="黑体" w:hAnsi="黑体" w:hint="eastAsia"/>
          <w:szCs w:val="21"/>
        </w:rPr>
        <w:t>数据备份功</w:t>
      </w:r>
    </w:p>
    <w:p w14:paraId="3683601A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/>
          <w:szCs w:val="21"/>
        </w:rPr>
        <w:t>在网络环境差的条件下</w:t>
      </w:r>
      <w:r w:rsidRPr="00B34D3D">
        <w:rPr>
          <w:rFonts w:ascii="黑体" w:eastAsia="黑体" w:hAnsi="黑体" w:hint="eastAsia"/>
          <w:szCs w:val="21"/>
        </w:rPr>
        <w:t>（用户在跑步过程中中断网络连接），能在结束后数据同步，记录跑步过程</w:t>
      </w:r>
    </w:p>
    <w:p w14:paraId="690A9CF6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系统的GPS定位应精确到10米</w:t>
      </w:r>
    </w:p>
    <w:p w14:paraId="57346933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最高错误或缺陷率:每千行代码错误容忍率为1%</w:t>
      </w:r>
    </w:p>
    <w:p w14:paraId="10B4AF95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错误或缺陷率:小错误容忍度为10个且至少在最近3次更新中修复,大错误容忍度为1个且必须在下次更新前修复,严重错误(用户数据丢失,系统无法启动,部分功能完全损坏等)容忍度为0个.</w:t>
      </w:r>
    </w:p>
    <w:p w14:paraId="7EC0A9BD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用户注册以及登录信息加密传输</w:t>
      </w:r>
    </w:p>
    <w:p w14:paraId="403CA3DB" w14:textId="77777777" w:rsidR="00A661FC" w:rsidRPr="00B34D3D" w:rsidRDefault="00A661FC" w:rsidP="00A661FC">
      <w:pPr>
        <w:pStyle w:val="a5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管理员登陆服务器后端加密</w:t>
      </w:r>
    </w:p>
    <w:p w14:paraId="7166ED7C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1" w:name="_Toc13670939"/>
      <w:r>
        <w:rPr>
          <w:rFonts w:ascii="黑体" w:eastAsia="黑体" w:hAnsi="黑体" w:cs="黑体" w:hint="eastAsia"/>
        </w:rPr>
        <w:t>性能</w:t>
      </w:r>
      <w:bookmarkEnd w:id="40"/>
      <w:bookmarkEnd w:id="41"/>
    </w:p>
    <w:p w14:paraId="14B1A197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bookmarkStart w:id="42" w:name="_Toc498836239"/>
      <w:r w:rsidRPr="00B34D3D">
        <w:rPr>
          <w:rFonts w:ascii="黑体" w:eastAsia="黑体" w:hAnsi="黑体" w:hint="eastAsia"/>
          <w:szCs w:val="21"/>
        </w:rPr>
        <w:t>服务器后端采用负载均衡设计，能承受500个用户同时访问的流量</w:t>
      </w:r>
    </w:p>
    <w:p w14:paraId="7D90D4ED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每秒可处理1000个事务</w:t>
      </w:r>
    </w:p>
    <w:p w14:paraId="38457558" w14:textId="77777777" w:rsidR="00A661FC" w:rsidRPr="00B34D3D" w:rsidRDefault="00A661FC" w:rsidP="00A661FC">
      <w:pPr>
        <w:pStyle w:val="a5"/>
        <w:rPr>
          <w:rFonts w:ascii="黑体" w:eastAsia="黑体" w:hAnsi="黑体"/>
          <w:szCs w:val="21"/>
        </w:rPr>
      </w:pPr>
    </w:p>
    <w:p w14:paraId="5BB38483" w14:textId="77777777" w:rsidR="00A661FC" w:rsidRPr="00B34D3D" w:rsidRDefault="00A661FC" w:rsidP="00A661FC">
      <w:pPr>
        <w:ind w:left="720"/>
        <w:rPr>
          <w:rFonts w:ascii="黑体" w:eastAsia="黑体" w:hAnsi="黑体"/>
        </w:rPr>
      </w:pPr>
      <w:bookmarkStart w:id="43" w:name="_Hlk10059741"/>
      <w:r w:rsidRPr="00B34D3D">
        <w:rPr>
          <w:rFonts w:ascii="黑体" w:eastAsia="黑体" w:hAnsi="黑体" w:hint="eastAsia"/>
          <w:szCs w:val="21"/>
        </w:rPr>
        <w:t>响应时间:</w:t>
      </w:r>
    </w:p>
    <w:p w14:paraId="10EF83BD" w14:textId="77777777" w:rsidR="00A661FC" w:rsidRPr="00B34D3D" w:rsidRDefault="00A661FC" w:rsidP="00A661FC">
      <w:pPr>
        <w:ind w:left="1080"/>
        <w:rPr>
          <w:rFonts w:ascii="黑体" w:eastAsia="黑体" w:hAnsi="黑体"/>
          <w:szCs w:val="21"/>
        </w:rPr>
      </w:pPr>
      <w:r w:rsidRPr="00B34D3D">
        <w:rPr>
          <w:rFonts w:ascii="黑体" w:eastAsia="黑体" w:hAnsi="黑体" w:hint="eastAsia"/>
          <w:szCs w:val="21"/>
        </w:rPr>
        <w:t>登录:</w:t>
      </w:r>
      <w:r w:rsidRPr="00B34D3D">
        <w:rPr>
          <w:rFonts w:ascii="黑体" w:eastAsia="黑体" w:hAnsi="黑体"/>
          <w:szCs w:val="21"/>
        </w:rPr>
        <w:t xml:space="preserve"> </w:t>
      </w:r>
      <w:r w:rsidRPr="00B34D3D">
        <w:rPr>
          <w:rFonts w:ascii="黑体" w:eastAsia="黑体" w:hAnsi="黑体" w:hint="eastAsia"/>
          <w:szCs w:val="21"/>
        </w:rPr>
        <w:t>平均1秒 最长3秒</w:t>
      </w:r>
    </w:p>
    <w:p w14:paraId="4F9D9D96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地图获取: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平均1秒 最长3秒</w:t>
      </w:r>
    </w:p>
    <w:p w14:paraId="6CB3589C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地图更新: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平均0.5秒 最长2秒</w:t>
      </w:r>
    </w:p>
    <w:p w14:paraId="375B3FB3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各种页面跳转: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平均0.2秒 最长1秒</w:t>
      </w:r>
    </w:p>
    <w:p w14:paraId="42A78693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宠物AR形象加载: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平均1秒 最长3秒</w:t>
      </w:r>
    </w:p>
    <w:p w14:paraId="2FE2995C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lastRenderedPageBreak/>
        <w:t>好友列表获取:平均1秒,最长3秒</w:t>
      </w:r>
    </w:p>
    <w:p w14:paraId="23221DBD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好友信息获取: 平均0.5秒 最长1.5秒</w:t>
      </w:r>
    </w:p>
    <w:p w14:paraId="6EDBA1CA" w14:textId="77777777" w:rsidR="00A661FC" w:rsidRPr="00B34D3D" w:rsidRDefault="00A661FC" w:rsidP="00A661FC">
      <w:pPr>
        <w:pStyle w:val="a5"/>
        <w:ind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对战界面加载:平均2秒 最长5</w:t>
      </w:r>
      <w:bookmarkEnd w:id="43"/>
      <w:r w:rsidRPr="00B34D3D">
        <w:rPr>
          <w:rFonts w:ascii="黑体" w:eastAsia="黑体" w:hAnsi="黑体" w:hint="eastAsia"/>
        </w:rPr>
        <w:t>秒</w:t>
      </w:r>
    </w:p>
    <w:p w14:paraId="7ADAC32E" w14:textId="77777777" w:rsidR="00A661FC" w:rsidRPr="00B34D3D" w:rsidRDefault="00A661FC" w:rsidP="00A661FC">
      <w:pPr>
        <w:pStyle w:val="af2"/>
        <w:ind w:left="720" w:firstLineChars="0" w:firstLine="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资源利用情况</w:t>
      </w:r>
    </w:p>
    <w:p w14:paraId="357EC535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内存:</w:t>
      </w:r>
    </w:p>
    <w:p w14:paraId="5B6041B8" w14:textId="77777777"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客户端:100M</w:t>
      </w:r>
    </w:p>
    <w:p w14:paraId="16C603EB" w14:textId="77777777"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服务器端:</w:t>
      </w:r>
      <w:r w:rsidRPr="00B34D3D">
        <w:rPr>
          <w:rFonts w:ascii="黑体" w:eastAsia="黑体" w:hAnsi="黑体"/>
        </w:rPr>
        <w:t xml:space="preserve"> </w:t>
      </w:r>
      <w:r w:rsidRPr="00B34D3D">
        <w:rPr>
          <w:rFonts w:ascii="黑体" w:eastAsia="黑体" w:hAnsi="黑体" w:hint="eastAsia"/>
        </w:rPr>
        <w:t>500M</w:t>
      </w:r>
    </w:p>
    <w:p w14:paraId="4590FA34" w14:textId="77777777" w:rsidR="00A661FC" w:rsidRPr="00B34D3D" w:rsidRDefault="00A661FC" w:rsidP="00A661FC">
      <w:pPr>
        <w:ind w:left="108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磁盘:</w:t>
      </w:r>
      <w:r w:rsidRPr="00B34D3D">
        <w:rPr>
          <w:rFonts w:ascii="黑体" w:eastAsia="黑体" w:hAnsi="黑体"/>
        </w:rPr>
        <w:t xml:space="preserve"> </w:t>
      </w:r>
    </w:p>
    <w:p w14:paraId="65DB80B1" w14:textId="77777777" w:rsidR="00A661FC" w:rsidRPr="00B34D3D" w:rsidRDefault="00A661FC" w:rsidP="00A661FC">
      <w:pPr>
        <w:ind w:left="1080" w:firstLineChars="200" w:firstLine="4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客户端预计大小50M</w:t>
      </w:r>
    </w:p>
    <w:p w14:paraId="30E50468" w14:textId="77777777" w:rsidR="00A661FC" w:rsidRPr="00B34D3D" w:rsidRDefault="00A661FC" w:rsidP="00A661FC">
      <w:pPr>
        <w:pStyle w:val="a5"/>
        <w:ind w:firstLineChars="400" w:firstLine="800"/>
        <w:rPr>
          <w:rFonts w:ascii="黑体" w:eastAsia="黑体" w:hAnsi="黑体"/>
        </w:rPr>
      </w:pPr>
      <w:r w:rsidRPr="00B34D3D">
        <w:rPr>
          <w:rFonts w:ascii="黑体" w:eastAsia="黑体" w:hAnsi="黑体" w:hint="eastAsia"/>
        </w:rPr>
        <w:t>服务器端预计大小300M</w:t>
      </w:r>
    </w:p>
    <w:p w14:paraId="5CE6D828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44" w:name="_Toc13670940"/>
      <w:r>
        <w:rPr>
          <w:rFonts w:ascii="黑体" w:eastAsia="黑体" w:hAnsi="黑体" w:cs="黑体" w:hint="eastAsia"/>
        </w:rPr>
        <w:t>可支持性</w:t>
      </w:r>
      <w:bookmarkEnd w:id="42"/>
      <w:bookmarkEnd w:id="44"/>
    </w:p>
    <w:p w14:paraId="1EFF5039" w14:textId="77777777" w:rsidR="00A661FC" w:rsidRDefault="00A661FC" w:rsidP="00A661FC">
      <w:pPr>
        <w:pStyle w:val="a5"/>
        <w:rPr>
          <w:rFonts w:eastAsia="黑体"/>
          <w:szCs w:val="21"/>
        </w:rPr>
      </w:pPr>
      <w:bookmarkStart w:id="45" w:name="_Toc498836241"/>
      <w:r>
        <w:rPr>
          <w:rFonts w:eastAsia="黑体" w:hint="eastAsia"/>
          <w:szCs w:val="21"/>
        </w:rPr>
        <w:t>手机客户端支持</w:t>
      </w:r>
      <w:r>
        <w:rPr>
          <w:rFonts w:eastAsia="黑体"/>
          <w:szCs w:val="21"/>
        </w:rPr>
        <w:t>Android 7.0</w:t>
      </w:r>
      <w:r>
        <w:rPr>
          <w:rFonts w:eastAsia="黑体" w:hint="eastAsia"/>
          <w:szCs w:val="21"/>
        </w:rPr>
        <w:t>以及更高版本的操作系统</w:t>
      </w:r>
    </w:p>
    <w:p w14:paraId="43B55E71" w14:textId="77777777" w:rsidR="000A00BA" w:rsidRDefault="00A661FC" w:rsidP="000A00BA">
      <w:pPr>
        <w:pStyle w:val="a5"/>
        <w:rPr>
          <w:rFonts w:eastAsia="黑体"/>
          <w:szCs w:val="21"/>
        </w:rPr>
      </w:pPr>
      <w:r>
        <w:rPr>
          <w:rFonts w:eastAsia="黑体" w:hint="eastAsia"/>
          <w:szCs w:val="21"/>
        </w:rPr>
        <w:t>服务器后端支持</w:t>
      </w:r>
      <w:r>
        <w:rPr>
          <w:rFonts w:eastAsia="黑体"/>
          <w:szCs w:val="21"/>
        </w:rPr>
        <w:t>Ubuntu 16.04</w:t>
      </w:r>
      <w:r>
        <w:rPr>
          <w:rFonts w:eastAsia="黑体" w:hint="eastAsia"/>
          <w:szCs w:val="21"/>
        </w:rPr>
        <w:t>以及更高版本的操作系统</w:t>
      </w:r>
    </w:p>
    <w:p w14:paraId="1FF4F6AF" w14:textId="77777777" w:rsidR="000A00BA" w:rsidRPr="000A00BA" w:rsidRDefault="00A661FC" w:rsidP="000A00BA">
      <w:pPr>
        <w:pStyle w:val="a5"/>
        <w:rPr>
          <w:rFonts w:eastAsia="黑体"/>
          <w:szCs w:val="21"/>
        </w:rPr>
      </w:pPr>
      <w:r>
        <w:rPr>
          <w:rFonts w:eastAsia="黑体" w:hint="eastAsia"/>
          <w:szCs w:val="21"/>
        </w:rPr>
        <w:t>服务器后端通过</w:t>
      </w:r>
      <w:r>
        <w:rPr>
          <w:rFonts w:eastAsia="黑体"/>
          <w:szCs w:val="21"/>
        </w:rPr>
        <w:t>docker</w:t>
      </w:r>
      <w:r>
        <w:rPr>
          <w:rFonts w:eastAsia="黑体" w:hint="eastAsia"/>
          <w:szCs w:val="21"/>
        </w:rPr>
        <w:t>镜像快速部署，在十分钟内可以运行</w:t>
      </w:r>
    </w:p>
    <w:p w14:paraId="13A8650E" w14:textId="77777777" w:rsidR="007444E5" w:rsidRDefault="000D5A8D" w:rsidP="00A661FC">
      <w:pPr>
        <w:pStyle w:val="2"/>
        <w:rPr>
          <w:rFonts w:ascii="黑体" w:eastAsia="黑体" w:hAnsi="黑体" w:cs="黑体"/>
        </w:rPr>
      </w:pPr>
      <w:bookmarkStart w:id="46" w:name="_Toc13670941"/>
      <w:r>
        <w:rPr>
          <w:rFonts w:ascii="黑体" w:eastAsia="黑体" w:hAnsi="黑体" w:cs="黑体" w:hint="eastAsia"/>
        </w:rPr>
        <w:t>设计约束</w:t>
      </w:r>
      <w:bookmarkEnd w:id="45"/>
      <w:bookmarkEnd w:id="46"/>
    </w:p>
    <w:p w14:paraId="3E397685" w14:textId="77777777" w:rsidR="00A661FC" w:rsidRDefault="00A661FC" w:rsidP="00522416">
      <w:pPr>
        <w:pStyle w:val="3"/>
      </w:pPr>
      <w:bookmarkStart w:id="47" w:name="_Toc13670942"/>
      <w:r w:rsidRPr="00B34D3D">
        <w:rPr>
          <w:rFonts w:hint="eastAsia"/>
        </w:rPr>
        <w:t>数据库</w:t>
      </w:r>
      <w:r w:rsidR="00D72FBA">
        <w:rPr>
          <w:rFonts w:hint="eastAsia"/>
        </w:rPr>
        <w:t>设计</w:t>
      </w:r>
      <w:r w:rsidRPr="00B34D3D">
        <w:rPr>
          <w:rFonts w:hint="eastAsia"/>
        </w:rPr>
        <w:t>及详细设计工具</w:t>
      </w:r>
      <w:bookmarkEnd w:id="47"/>
    </w:p>
    <w:p w14:paraId="3D849B24" w14:textId="77777777" w:rsidR="00522416" w:rsidRDefault="00522416" w:rsidP="00522416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/>
          <w:color w:val="000000"/>
        </w:rPr>
        <w:t>Power Designer</w:t>
      </w:r>
    </w:p>
    <w:p w14:paraId="23409137" w14:textId="77777777" w:rsidR="00522416" w:rsidRPr="00522416" w:rsidRDefault="00522416" w:rsidP="00522416">
      <w:pPr>
        <w:pStyle w:val="a5"/>
      </w:pPr>
      <w:r w:rsidRPr="00B34D3D">
        <w:rPr>
          <w:rFonts w:ascii="黑体" w:eastAsia="黑体" w:hAnsi="黑体"/>
          <w:color w:val="000000"/>
        </w:rPr>
        <w:t>Visio</w:t>
      </w:r>
    </w:p>
    <w:p w14:paraId="7F0FBC59" w14:textId="77777777" w:rsidR="00522416" w:rsidRDefault="00A661FC" w:rsidP="00522416">
      <w:pPr>
        <w:pStyle w:val="3"/>
      </w:pPr>
      <w:bookmarkStart w:id="48" w:name="_Toc13670943"/>
      <w:r w:rsidRPr="00B34D3D">
        <w:rPr>
          <w:rFonts w:hint="eastAsia"/>
        </w:rPr>
        <w:t>编程语言</w:t>
      </w:r>
      <w:bookmarkStart w:id="49" w:name="_Hlk10030066"/>
      <w:bookmarkEnd w:id="48"/>
    </w:p>
    <w:p w14:paraId="19B9AC94" w14:textId="77777777" w:rsidR="00522416" w:rsidRDefault="00A661FC" w:rsidP="00522416">
      <w:pPr>
        <w:pStyle w:val="a5"/>
        <w:rPr>
          <w:rFonts w:ascii="黑体" w:eastAsia="黑体" w:hAnsi="黑体"/>
          <w:color w:val="000000"/>
        </w:rPr>
      </w:pPr>
      <w:r w:rsidRPr="00522416">
        <w:rPr>
          <w:rFonts w:ascii="黑体" w:eastAsia="黑体" w:hAnsi="黑体" w:hint="eastAsia"/>
          <w:color w:val="000000"/>
        </w:rPr>
        <w:t>APP端</w:t>
      </w:r>
      <w:r w:rsidR="00522416">
        <w:rPr>
          <w:rFonts w:ascii="黑体" w:eastAsia="黑体" w:hAnsi="黑体" w:hint="eastAsia"/>
          <w:color w:val="000000"/>
        </w:rPr>
        <w:t>：</w:t>
      </w:r>
      <w:r w:rsidRPr="00522416">
        <w:rPr>
          <w:rFonts w:ascii="黑体" w:eastAsia="黑体" w:hAnsi="黑体" w:hint="eastAsia"/>
          <w:color w:val="000000"/>
        </w:rPr>
        <w:t>Android</w:t>
      </w:r>
      <w:r w:rsidRPr="00522416">
        <w:rPr>
          <w:rFonts w:ascii="黑体" w:eastAsia="黑体" w:hAnsi="黑体"/>
          <w:color w:val="000000"/>
        </w:rPr>
        <w:t xml:space="preserve"> native</w:t>
      </w:r>
    </w:p>
    <w:p w14:paraId="031E6231" w14:textId="77777777" w:rsidR="00A661FC" w:rsidRPr="00522416" w:rsidRDefault="00A661FC" w:rsidP="00522416">
      <w:pPr>
        <w:pStyle w:val="a5"/>
        <w:rPr>
          <w:rFonts w:ascii="黑体" w:eastAsia="黑体" w:hAnsi="黑体"/>
          <w:color w:val="000000"/>
        </w:rPr>
      </w:pPr>
      <w:r w:rsidRPr="00522416">
        <w:rPr>
          <w:rFonts w:ascii="黑体" w:eastAsia="黑体" w:hAnsi="黑体" w:hint="eastAsia"/>
          <w:color w:val="000000"/>
        </w:rPr>
        <w:t>后端</w:t>
      </w:r>
      <w:r w:rsidR="00522416">
        <w:rPr>
          <w:rFonts w:ascii="黑体" w:eastAsia="黑体" w:hAnsi="黑体" w:hint="eastAsia"/>
          <w:color w:val="000000"/>
        </w:rPr>
        <w:t>：J</w:t>
      </w:r>
      <w:r w:rsidRPr="00522416">
        <w:rPr>
          <w:rFonts w:ascii="黑体" w:eastAsia="黑体" w:hAnsi="黑体"/>
          <w:color w:val="000000"/>
        </w:rPr>
        <w:t>ava</w:t>
      </w:r>
      <w:bookmarkEnd w:id="49"/>
    </w:p>
    <w:p w14:paraId="3FA99CA9" w14:textId="77777777" w:rsidR="002F4732" w:rsidRDefault="00A661FC" w:rsidP="00522416">
      <w:pPr>
        <w:pStyle w:val="3"/>
      </w:pPr>
      <w:bookmarkStart w:id="50" w:name="_Toc13670944"/>
      <w:r w:rsidRPr="00B34D3D">
        <w:rPr>
          <w:rFonts w:hint="eastAsia"/>
        </w:rPr>
        <w:t>编程工具</w:t>
      </w:r>
      <w:bookmarkEnd w:id="50"/>
    </w:p>
    <w:p w14:paraId="68EBD556" w14:textId="77777777" w:rsidR="00003D5F" w:rsidRDefault="00A661FC" w:rsidP="002F4732">
      <w:pPr>
        <w:pStyle w:val="a5"/>
        <w:rPr>
          <w:rFonts w:ascii="黑体" w:eastAsia="黑体" w:hAnsi="黑体"/>
          <w:color w:val="000000"/>
        </w:rPr>
      </w:pPr>
      <w:r w:rsidRPr="002F4732">
        <w:rPr>
          <w:rFonts w:ascii="黑体" w:eastAsia="黑体" w:hAnsi="黑体"/>
          <w:color w:val="000000"/>
        </w:rPr>
        <w:t>JetBrains Android Studio</w:t>
      </w:r>
    </w:p>
    <w:p w14:paraId="3A644233" w14:textId="77777777" w:rsidR="00A661FC" w:rsidRPr="00B34D3D" w:rsidRDefault="00A661FC" w:rsidP="002F4732">
      <w:pPr>
        <w:pStyle w:val="a5"/>
      </w:pPr>
      <w:r w:rsidRPr="002F4732">
        <w:rPr>
          <w:rFonts w:ascii="黑体" w:eastAsia="黑体" w:hAnsi="黑体" w:hint="eastAsia"/>
          <w:color w:val="000000"/>
        </w:rPr>
        <w:t>J</w:t>
      </w:r>
      <w:r w:rsidRPr="002F4732">
        <w:rPr>
          <w:rFonts w:ascii="黑体" w:eastAsia="黑体" w:hAnsi="黑体"/>
          <w:color w:val="000000"/>
        </w:rPr>
        <w:t>etBrains</w:t>
      </w:r>
      <w:r w:rsidR="004A4B02">
        <w:rPr>
          <w:rFonts w:ascii="黑体" w:eastAsia="黑体" w:hAnsi="黑体"/>
          <w:color w:val="000000"/>
        </w:rPr>
        <w:t xml:space="preserve"> IntelliJ</w:t>
      </w:r>
      <w:r w:rsidRPr="002F4732">
        <w:rPr>
          <w:rFonts w:ascii="黑体" w:eastAsia="黑体" w:hAnsi="黑体"/>
          <w:color w:val="000000"/>
        </w:rPr>
        <w:t xml:space="preserve"> IDEA</w:t>
      </w:r>
    </w:p>
    <w:p w14:paraId="334C5EF7" w14:textId="77777777" w:rsidR="002F4732" w:rsidRDefault="00A661FC" w:rsidP="00522416">
      <w:pPr>
        <w:pStyle w:val="3"/>
      </w:pPr>
      <w:bookmarkStart w:id="51" w:name="_Toc13670945"/>
      <w:r w:rsidRPr="00B34D3D">
        <w:rPr>
          <w:rFonts w:hint="eastAsia"/>
        </w:rPr>
        <w:t>框架</w:t>
      </w:r>
      <w:bookmarkEnd w:id="51"/>
    </w:p>
    <w:p w14:paraId="13E40BAA" w14:textId="77777777" w:rsidR="00A661FC" w:rsidRPr="002F4732" w:rsidRDefault="00A661FC" w:rsidP="002F4732">
      <w:pPr>
        <w:pStyle w:val="a5"/>
        <w:rPr>
          <w:rFonts w:ascii="黑体" w:eastAsia="黑体" w:hAnsi="黑体"/>
          <w:color w:val="000000"/>
        </w:rPr>
      </w:pPr>
      <w:r w:rsidRPr="002F4732">
        <w:rPr>
          <w:rFonts w:ascii="黑体" w:eastAsia="黑体" w:hAnsi="黑体" w:hint="eastAsia"/>
          <w:color w:val="000000"/>
        </w:rPr>
        <w:t>APP前端</w:t>
      </w:r>
      <w:r w:rsidR="00D21C51">
        <w:rPr>
          <w:rFonts w:ascii="黑体" w:eastAsia="黑体" w:hAnsi="黑体" w:hint="eastAsia"/>
          <w:color w:val="000000"/>
        </w:rPr>
        <w:t>：</w:t>
      </w:r>
      <w:r w:rsidRPr="002F4732">
        <w:rPr>
          <w:rFonts w:ascii="黑体" w:eastAsia="黑体" w:hAnsi="黑体" w:hint="eastAsia"/>
          <w:color w:val="000000"/>
        </w:rPr>
        <w:t>Rea</w:t>
      </w:r>
      <w:r w:rsidRPr="002F4732">
        <w:rPr>
          <w:rFonts w:ascii="黑体" w:eastAsia="黑体" w:hAnsi="黑体"/>
          <w:color w:val="000000"/>
        </w:rPr>
        <w:t xml:space="preserve">ct native on Android </w:t>
      </w:r>
    </w:p>
    <w:p w14:paraId="2EA03BBF" w14:textId="77777777" w:rsidR="00A661FC" w:rsidRPr="00B34D3D" w:rsidRDefault="00D21C51" w:rsidP="002F473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W</w:t>
      </w:r>
      <w:r>
        <w:rPr>
          <w:rFonts w:ascii="黑体" w:eastAsia="黑体" w:hAnsi="黑体"/>
          <w:color w:val="000000"/>
        </w:rPr>
        <w:t>eb</w:t>
      </w:r>
      <w:r w:rsidR="00A661FC" w:rsidRPr="00B34D3D">
        <w:rPr>
          <w:rFonts w:ascii="黑体" w:eastAsia="黑体" w:hAnsi="黑体" w:hint="eastAsia"/>
          <w:color w:val="000000"/>
        </w:rPr>
        <w:t>前端</w:t>
      </w:r>
      <w:r>
        <w:rPr>
          <w:rFonts w:ascii="黑体" w:eastAsia="黑体" w:hAnsi="黑体" w:hint="eastAsia"/>
          <w:color w:val="000000"/>
        </w:rPr>
        <w:t>：</w:t>
      </w:r>
      <w:r w:rsidR="00A661FC" w:rsidRPr="00B34D3D">
        <w:rPr>
          <w:rFonts w:ascii="黑体" w:eastAsia="黑体" w:hAnsi="黑体" w:hint="eastAsia"/>
          <w:color w:val="000000"/>
        </w:rPr>
        <w:t>React</w:t>
      </w:r>
      <w:r w:rsidR="00A661FC" w:rsidRPr="00B34D3D">
        <w:rPr>
          <w:rFonts w:ascii="黑体" w:eastAsia="黑体" w:hAnsi="黑体"/>
          <w:color w:val="000000"/>
        </w:rPr>
        <w:t xml:space="preserve"> </w:t>
      </w:r>
      <w:r w:rsidR="00A661FC" w:rsidRPr="00B34D3D">
        <w:rPr>
          <w:rFonts w:ascii="黑体" w:eastAsia="黑体" w:hAnsi="黑体" w:hint="eastAsia"/>
          <w:color w:val="000000"/>
        </w:rPr>
        <w:t>Web</w:t>
      </w:r>
    </w:p>
    <w:p w14:paraId="5420D0B3" w14:textId="77777777"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Sp</w:t>
      </w:r>
      <w:r w:rsidRPr="00B34D3D">
        <w:rPr>
          <w:rFonts w:ascii="黑体" w:eastAsia="黑体" w:hAnsi="黑体"/>
          <w:color w:val="000000"/>
        </w:rPr>
        <w:t>ring Boot</w:t>
      </w:r>
    </w:p>
    <w:p w14:paraId="09F3335B" w14:textId="77777777"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ORM</w:t>
      </w:r>
      <w:r w:rsidR="00D21C51">
        <w:rPr>
          <w:rFonts w:ascii="黑体" w:eastAsia="黑体" w:hAnsi="黑体" w:hint="eastAsia"/>
          <w:color w:val="000000"/>
        </w:rPr>
        <w:t>：</w:t>
      </w:r>
      <w:proofErr w:type="spellStart"/>
      <w:r w:rsidRPr="00B34D3D">
        <w:rPr>
          <w:rFonts w:ascii="黑体" w:eastAsia="黑体" w:hAnsi="黑体" w:hint="eastAsia"/>
          <w:color w:val="000000"/>
        </w:rPr>
        <w:t>Mybatis</w:t>
      </w:r>
      <w:proofErr w:type="spellEnd"/>
      <w:r w:rsidRPr="00B34D3D">
        <w:rPr>
          <w:rFonts w:ascii="黑体" w:eastAsia="黑体" w:hAnsi="黑体" w:hint="eastAsia"/>
          <w:color w:val="000000"/>
        </w:rPr>
        <w:t>/hibernate</w:t>
      </w:r>
    </w:p>
    <w:p w14:paraId="5205D2BE" w14:textId="77777777" w:rsidR="00A661FC" w:rsidRPr="00B34D3D" w:rsidRDefault="00A661FC" w:rsidP="002F473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Gateway</w:t>
      </w:r>
      <w:r w:rsidR="00D21C51">
        <w:rPr>
          <w:rFonts w:ascii="黑体" w:eastAsia="黑体" w:hAnsi="黑体" w:hint="eastAsia"/>
          <w:color w:val="000000"/>
        </w:rPr>
        <w:t>：</w:t>
      </w:r>
      <w:r w:rsidRPr="00B34D3D">
        <w:rPr>
          <w:rFonts w:ascii="黑体" w:eastAsia="黑体" w:hAnsi="黑体" w:hint="eastAsia"/>
          <w:color w:val="000000"/>
        </w:rPr>
        <w:t>Eureka/</w:t>
      </w:r>
      <w:proofErr w:type="spellStart"/>
      <w:r w:rsidRPr="00B34D3D">
        <w:rPr>
          <w:rFonts w:ascii="黑体" w:eastAsia="黑体" w:hAnsi="黑体" w:hint="eastAsia"/>
          <w:color w:val="000000"/>
        </w:rPr>
        <w:t>Zuul</w:t>
      </w:r>
      <w:proofErr w:type="spellEnd"/>
    </w:p>
    <w:p w14:paraId="4472B510" w14:textId="77777777" w:rsidR="00747704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前端管理框架：</w:t>
      </w:r>
      <w:r w:rsidRPr="00840992">
        <w:rPr>
          <w:rFonts w:ascii="黑体" w:eastAsia="黑体" w:hAnsi="黑体"/>
          <w:color w:val="000000"/>
        </w:rPr>
        <w:t>Gradle</w:t>
      </w:r>
    </w:p>
    <w:p w14:paraId="7F99122E" w14:textId="77777777" w:rsidR="00A661FC" w:rsidRPr="00840992" w:rsidRDefault="00A661FC" w:rsidP="00840992">
      <w:pPr>
        <w:pStyle w:val="a5"/>
        <w:rPr>
          <w:rFonts w:ascii="黑体" w:eastAsia="黑体" w:hAnsi="黑体"/>
          <w:color w:val="000000"/>
        </w:rPr>
      </w:pPr>
      <w:r w:rsidRPr="00840992">
        <w:rPr>
          <w:rFonts w:ascii="黑体" w:eastAsia="黑体" w:hAnsi="黑体" w:hint="eastAsia"/>
          <w:color w:val="000000"/>
        </w:rPr>
        <w:t>后端管理框架：</w:t>
      </w:r>
      <w:r w:rsidRPr="00840992">
        <w:rPr>
          <w:rFonts w:ascii="黑体" w:eastAsia="黑体" w:hAnsi="黑体"/>
          <w:color w:val="000000"/>
        </w:rPr>
        <w:t>Maven</w:t>
      </w:r>
    </w:p>
    <w:p w14:paraId="2E5B7A14" w14:textId="77777777"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代码版本管理框架：Git/</w:t>
      </w:r>
      <w:r w:rsidRPr="00B34D3D">
        <w:rPr>
          <w:rFonts w:ascii="黑体" w:eastAsia="黑体" w:hAnsi="黑体"/>
          <w:color w:val="000000"/>
        </w:rPr>
        <w:t>GitHub remote</w:t>
      </w:r>
    </w:p>
    <w:p w14:paraId="0667256A" w14:textId="77777777"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</w:t>
      </w:r>
      <w:proofErr w:type="gramStart"/>
      <w:r w:rsidRPr="00B34D3D">
        <w:rPr>
          <w:rFonts w:ascii="黑体" w:eastAsia="黑体" w:hAnsi="黑体" w:hint="eastAsia"/>
          <w:color w:val="000000"/>
        </w:rPr>
        <w:t>微服务</w:t>
      </w:r>
      <w:proofErr w:type="gramEnd"/>
      <w:r w:rsidRPr="00B34D3D">
        <w:rPr>
          <w:rFonts w:ascii="黑体" w:eastAsia="黑体" w:hAnsi="黑体" w:hint="eastAsia"/>
          <w:color w:val="000000"/>
        </w:rPr>
        <w:t>框架：Eureka/Kong</w:t>
      </w:r>
    </w:p>
    <w:p w14:paraId="3E13064F" w14:textId="77777777" w:rsidR="00A661FC" w:rsidRPr="00B34D3D" w:rsidRDefault="00A661FC" w:rsidP="00840992">
      <w:pPr>
        <w:pStyle w:val="a5"/>
        <w:rPr>
          <w:rFonts w:ascii="黑体" w:eastAsia="黑体" w:hAnsi="黑体"/>
          <w:color w:val="000000"/>
        </w:rPr>
      </w:pPr>
      <w:r w:rsidRPr="00B34D3D">
        <w:rPr>
          <w:rFonts w:ascii="黑体" w:eastAsia="黑体" w:hAnsi="黑体" w:hint="eastAsia"/>
          <w:color w:val="000000"/>
        </w:rPr>
        <w:t>后端代码自动测试框架：</w:t>
      </w:r>
      <w:r w:rsidRPr="00B34D3D">
        <w:rPr>
          <w:rFonts w:ascii="黑体" w:eastAsia="黑体" w:hAnsi="黑体"/>
          <w:color w:val="000000"/>
        </w:rPr>
        <w:t>Jenkins</w:t>
      </w:r>
      <w:r w:rsidRPr="00B34D3D">
        <w:rPr>
          <w:rFonts w:ascii="黑体" w:eastAsia="黑体" w:hAnsi="黑体" w:hint="eastAsia"/>
          <w:color w:val="000000"/>
        </w:rPr>
        <w:t>/</w:t>
      </w:r>
      <w:proofErr w:type="spellStart"/>
      <w:r w:rsidRPr="00B34D3D">
        <w:rPr>
          <w:rFonts w:ascii="黑体" w:eastAsia="黑体" w:hAnsi="黑体"/>
          <w:color w:val="000000"/>
        </w:rPr>
        <w:t>circleci</w:t>
      </w:r>
      <w:proofErr w:type="spellEnd"/>
    </w:p>
    <w:p w14:paraId="7AE5E461" w14:textId="77777777" w:rsidR="00840992" w:rsidRDefault="00A661FC" w:rsidP="00840992">
      <w:pPr>
        <w:pStyle w:val="3"/>
      </w:pPr>
      <w:bookmarkStart w:id="52" w:name="_Toc13670946"/>
      <w:r w:rsidRPr="00B34D3D">
        <w:rPr>
          <w:rFonts w:hint="eastAsia"/>
        </w:rPr>
        <w:t>数据库</w:t>
      </w:r>
      <w:bookmarkEnd w:id="52"/>
    </w:p>
    <w:p w14:paraId="60775BB7" w14:textId="77777777" w:rsidR="00840992" w:rsidRDefault="00A661FC" w:rsidP="00840992">
      <w:pPr>
        <w:pStyle w:val="a5"/>
        <w:rPr>
          <w:rFonts w:ascii="黑体" w:eastAsia="黑体" w:hAnsi="黑体"/>
          <w:color w:val="000000"/>
        </w:rPr>
      </w:pPr>
      <w:proofErr w:type="spellStart"/>
      <w:r w:rsidRPr="00840992">
        <w:rPr>
          <w:rFonts w:ascii="黑体" w:eastAsia="黑体" w:hAnsi="黑体" w:hint="eastAsia"/>
          <w:color w:val="000000"/>
        </w:rPr>
        <w:t>Mysql</w:t>
      </w:r>
      <w:proofErr w:type="spellEnd"/>
    </w:p>
    <w:p w14:paraId="5E066CB2" w14:textId="77777777" w:rsidR="00A661FC" w:rsidRPr="00840992" w:rsidRDefault="00A661FC" w:rsidP="00840992">
      <w:pPr>
        <w:pStyle w:val="a5"/>
        <w:rPr>
          <w:rFonts w:ascii="黑体" w:eastAsia="黑体" w:hAnsi="黑体"/>
          <w:color w:val="000000"/>
        </w:rPr>
      </w:pPr>
      <w:proofErr w:type="spellStart"/>
      <w:r w:rsidRPr="00840992">
        <w:rPr>
          <w:rFonts w:ascii="黑体" w:eastAsia="黑体" w:hAnsi="黑体" w:hint="eastAsia"/>
          <w:color w:val="000000"/>
        </w:rPr>
        <w:lastRenderedPageBreak/>
        <w:t>Mongodb</w:t>
      </w:r>
      <w:proofErr w:type="spellEnd"/>
    </w:p>
    <w:p w14:paraId="3784D41D" w14:textId="77777777" w:rsidR="00840992" w:rsidRDefault="00A661FC" w:rsidP="00840992">
      <w:pPr>
        <w:pStyle w:val="3"/>
      </w:pPr>
      <w:bookmarkStart w:id="53" w:name="_Toc13670947"/>
      <w:r w:rsidRPr="00B34D3D">
        <w:rPr>
          <w:rFonts w:hint="eastAsia"/>
        </w:rPr>
        <w:t>编程语言规范</w:t>
      </w:r>
      <w:bookmarkEnd w:id="53"/>
    </w:p>
    <w:p w14:paraId="7DCA2224" w14:textId="77777777" w:rsidR="00522416" w:rsidRPr="00522416" w:rsidRDefault="00AF5DAF" w:rsidP="00D72FBA">
      <w:pPr>
        <w:pStyle w:val="a5"/>
      </w:pPr>
      <w:hyperlink r:id="rId10" w:history="1">
        <w:r w:rsidR="00A661FC" w:rsidRPr="00B34D3D">
          <w:rPr>
            <w:rStyle w:val="af0"/>
            <w:rFonts w:ascii="黑体" w:eastAsia="黑体" w:hAnsi="黑体" w:cs="Segoe UI"/>
            <w:b/>
            <w:bCs/>
          </w:rPr>
          <w:t xml:space="preserve">Google Style Guides </w:t>
        </w:r>
      </w:hyperlink>
    </w:p>
    <w:p w14:paraId="4E8CB577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54" w:name="_Toc498836243"/>
      <w:bookmarkStart w:id="55" w:name="_Toc13670948"/>
      <w:r>
        <w:rPr>
          <w:rFonts w:ascii="黑体" w:eastAsia="黑体" w:hAnsi="黑体" w:cs="黑体" w:hint="eastAsia"/>
        </w:rPr>
        <w:t>联机用户文档和帮助系统需求</w:t>
      </w:r>
      <w:bookmarkEnd w:id="54"/>
      <w:bookmarkEnd w:id="55"/>
    </w:p>
    <w:p w14:paraId="071A6FC6" w14:textId="77777777" w:rsidR="00D567C5" w:rsidRPr="00D567C5" w:rsidRDefault="00D567C5" w:rsidP="00D567C5">
      <w:pPr>
        <w:pStyle w:val="a5"/>
        <w:rPr>
          <w:rFonts w:ascii="黑体" w:eastAsia="黑体" w:hAnsi="黑体"/>
          <w:color w:val="000000"/>
        </w:rPr>
      </w:pPr>
      <w:r w:rsidRPr="00D567C5">
        <w:rPr>
          <w:rFonts w:ascii="黑体" w:eastAsia="黑体" w:hAnsi="黑体" w:hint="eastAsia"/>
          <w:color w:val="000000"/>
        </w:rPr>
        <w:t>用户可以在线或离线阅读帮助文档，离线帮助文档在</w:t>
      </w:r>
      <w:proofErr w:type="spellStart"/>
      <w:r w:rsidRPr="00D567C5">
        <w:rPr>
          <w:rFonts w:ascii="黑体" w:eastAsia="黑体" w:hAnsi="黑体" w:hint="eastAsia"/>
          <w:color w:val="000000"/>
        </w:rPr>
        <w:t>W</w:t>
      </w:r>
      <w:r w:rsidRPr="00D567C5">
        <w:rPr>
          <w:rFonts w:ascii="黑体" w:eastAsia="黑体" w:hAnsi="黑体"/>
          <w:color w:val="000000"/>
        </w:rPr>
        <w:t>ifi</w:t>
      </w:r>
      <w:proofErr w:type="spellEnd"/>
      <w:r w:rsidRPr="00D567C5">
        <w:rPr>
          <w:rFonts w:ascii="黑体" w:eastAsia="黑体" w:hAnsi="黑体" w:hint="eastAsia"/>
          <w:color w:val="000000"/>
        </w:rPr>
        <w:t>环境下能够自动与在线帮助文档同步。</w:t>
      </w:r>
    </w:p>
    <w:p w14:paraId="1C3EB4BB" w14:textId="77777777" w:rsidR="00D567C5" w:rsidRPr="00D567C5" w:rsidRDefault="00891956" w:rsidP="00D567C5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/>
          <w:color w:val="000000"/>
        </w:rPr>
        <w:t>80</w:t>
      </w:r>
      <w:r w:rsidR="00D567C5" w:rsidRPr="00D567C5">
        <w:rPr>
          <w:rFonts w:ascii="黑体" w:eastAsia="黑体" w:hAnsi="黑体" w:hint="eastAsia"/>
          <w:color w:val="000000"/>
        </w:rPr>
        <w:t>%的用户，阅读帮助文档的时间短于</w:t>
      </w:r>
      <w:r w:rsidR="003676F0">
        <w:rPr>
          <w:rFonts w:ascii="黑体" w:eastAsia="黑体" w:hAnsi="黑体"/>
          <w:color w:val="000000"/>
        </w:rPr>
        <w:t>3</w:t>
      </w:r>
      <w:r w:rsidR="00D567C5" w:rsidRPr="00D567C5">
        <w:rPr>
          <w:rFonts w:ascii="黑体" w:eastAsia="黑体" w:hAnsi="黑体"/>
          <w:color w:val="000000"/>
        </w:rPr>
        <w:t>0</w:t>
      </w:r>
      <w:r w:rsidR="00D567C5" w:rsidRPr="00D567C5">
        <w:rPr>
          <w:rFonts w:ascii="黑体" w:eastAsia="黑体" w:hAnsi="黑体" w:hint="eastAsia"/>
          <w:color w:val="000000"/>
        </w:rPr>
        <w:t>分钟，可掌握</w:t>
      </w:r>
      <w:r w:rsidR="00E401A4">
        <w:rPr>
          <w:rFonts w:ascii="黑体" w:eastAsia="黑体" w:hAnsi="黑体" w:hint="eastAsia"/>
          <w:color w:val="000000"/>
        </w:rPr>
        <w:t>基本功能及</w:t>
      </w:r>
      <w:r w:rsidR="00D567C5" w:rsidRPr="00D567C5">
        <w:rPr>
          <w:rFonts w:ascii="黑体" w:eastAsia="黑体" w:hAnsi="黑体" w:hint="eastAsia"/>
          <w:color w:val="000000"/>
        </w:rPr>
        <w:t>高级功能的</w:t>
      </w:r>
      <w:r w:rsidR="00292543">
        <w:rPr>
          <w:rFonts w:ascii="黑体" w:eastAsia="黑体" w:hAnsi="黑体" w:hint="eastAsia"/>
          <w:color w:val="000000"/>
        </w:rPr>
        <w:t>完整</w:t>
      </w:r>
      <w:r w:rsidR="00D567C5" w:rsidRPr="00D567C5">
        <w:rPr>
          <w:rFonts w:ascii="黑体" w:eastAsia="黑体" w:hAnsi="黑体" w:hint="eastAsia"/>
          <w:color w:val="000000"/>
        </w:rPr>
        <w:t>使用方法。</w:t>
      </w:r>
    </w:p>
    <w:p w14:paraId="2CA82D72" w14:textId="77777777" w:rsidR="007444E5" w:rsidRPr="009B18D1" w:rsidRDefault="000D5A8D" w:rsidP="009B18D1">
      <w:pPr>
        <w:pStyle w:val="2"/>
        <w:rPr>
          <w:rFonts w:ascii="黑体" w:eastAsia="黑体" w:hAnsi="黑体" w:cs="黑体"/>
        </w:rPr>
      </w:pPr>
      <w:bookmarkStart w:id="56" w:name="_Toc498836245"/>
      <w:bookmarkStart w:id="57" w:name="_Toc13670949"/>
      <w:r>
        <w:rPr>
          <w:rFonts w:ascii="黑体" w:eastAsia="黑体" w:hAnsi="黑体" w:cs="黑体" w:hint="eastAsia"/>
        </w:rPr>
        <w:t>接口</w:t>
      </w:r>
      <w:bookmarkEnd w:id="56"/>
      <w:bookmarkEnd w:id="57"/>
    </w:p>
    <w:p w14:paraId="4AE43B24" w14:textId="77777777" w:rsidR="007444E5" w:rsidRPr="009B18D1" w:rsidRDefault="000D5A8D" w:rsidP="009B18D1">
      <w:pPr>
        <w:pStyle w:val="3"/>
        <w:ind w:left="720" w:hanging="720"/>
        <w:rPr>
          <w:rFonts w:ascii="黑体" w:eastAsia="黑体" w:hAnsi="黑体" w:cs="黑体"/>
        </w:rPr>
      </w:pPr>
      <w:bookmarkStart w:id="58" w:name="_Toc498836246"/>
      <w:bookmarkStart w:id="59" w:name="_Toc13670950"/>
      <w:r>
        <w:rPr>
          <w:rFonts w:ascii="黑体" w:eastAsia="黑体" w:hAnsi="黑体" w:cs="黑体" w:hint="eastAsia"/>
        </w:rPr>
        <w:t>用户界面</w:t>
      </w:r>
      <w:bookmarkEnd w:id="58"/>
      <w:bookmarkEnd w:id="59"/>
    </w:p>
    <w:p w14:paraId="30BDADEB" w14:textId="77777777" w:rsidR="009C7B73" w:rsidRPr="009C7B73" w:rsidRDefault="009C7B73" w:rsidP="009C7B73">
      <w:pPr>
        <w:pStyle w:val="4"/>
      </w:pPr>
      <w:r w:rsidRPr="009C7B73">
        <w:rPr>
          <w:rFonts w:hint="eastAsia"/>
        </w:rPr>
        <w:t>普通用户界面</w:t>
      </w:r>
    </w:p>
    <w:p w14:paraId="77C5E20A" w14:textId="77777777" w:rsidR="005E1EC1" w:rsidRDefault="005E1EC1" w:rsidP="005E1EC1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登录</w:t>
      </w:r>
      <w:r w:rsidR="001730B9" w:rsidRPr="0063045D">
        <w:rPr>
          <w:rFonts w:ascii="黑体" w:eastAsia="黑体" w:hAnsi="黑体" w:hint="eastAsia"/>
          <w:color w:val="000000"/>
        </w:rPr>
        <w:t>界面</w:t>
      </w:r>
      <w:r w:rsidR="00A622CC">
        <w:rPr>
          <w:rFonts w:ascii="黑体" w:eastAsia="黑体" w:hAnsi="黑体" w:hint="eastAsia"/>
          <w:color w:val="000000"/>
        </w:rPr>
        <w:t>：用户登录</w:t>
      </w:r>
      <w:r w:rsidR="00F262DA">
        <w:rPr>
          <w:rFonts w:ascii="黑体" w:eastAsia="黑体" w:hAnsi="黑体" w:hint="eastAsia"/>
          <w:color w:val="000000"/>
        </w:rPr>
        <w:t>时所展现</w:t>
      </w:r>
      <w:r w:rsidR="00EF7188">
        <w:rPr>
          <w:rFonts w:ascii="黑体" w:eastAsia="黑体" w:hAnsi="黑体" w:hint="eastAsia"/>
          <w:color w:val="000000"/>
        </w:rPr>
        <w:t>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7D7D9962" w14:textId="77777777" w:rsidR="005E1EC1" w:rsidRDefault="005E1EC1" w:rsidP="005E1EC1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跑步界面</w:t>
      </w:r>
      <w:r w:rsidR="00A622CC">
        <w:rPr>
          <w:rFonts w:ascii="黑体" w:eastAsia="黑体" w:hAnsi="黑体" w:hint="eastAsia"/>
          <w:color w:val="000000"/>
        </w:rPr>
        <w:t>：</w:t>
      </w:r>
      <w:r w:rsidR="00EF7188">
        <w:rPr>
          <w:rFonts w:ascii="黑体" w:eastAsia="黑体" w:hAnsi="黑体" w:hint="eastAsia"/>
          <w:color w:val="000000"/>
        </w:rPr>
        <w:t>使用跑步功能时所展现的界面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56723944" w14:textId="77777777" w:rsidR="0063045D" w:rsidRDefault="00FA1B73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用户地图界面</w:t>
      </w:r>
      <w:r w:rsidR="00707CA4">
        <w:rPr>
          <w:rFonts w:ascii="黑体" w:eastAsia="黑体" w:hAnsi="黑体" w:hint="eastAsia"/>
          <w:color w:val="000000"/>
        </w:rPr>
        <w:t>：</w:t>
      </w:r>
      <w:r w:rsidR="007F275A">
        <w:rPr>
          <w:rFonts w:ascii="黑体" w:eastAsia="黑体" w:hAnsi="黑体" w:hint="eastAsia"/>
          <w:color w:val="000000"/>
        </w:rPr>
        <w:t>查找附近用户时所展现的界面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770BB87F" w14:textId="77777777" w:rsidR="00721581" w:rsidRDefault="00721581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宠物信息界面</w:t>
      </w:r>
      <w:r w:rsidR="00707CA4">
        <w:rPr>
          <w:rFonts w:ascii="黑体" w:eastAsia="黑体" w:hAnsi="黑体" w:hint="eastAsia"/>
          <w:color w:val="000000"/>
        </w:rPr>
        <w:t>：</w:t>
      </w:r>
      <w:r w:rsidR="003D0B6D">
        <w:rPr>
          <w:rFonts w:ascii="黑体" w:eastAsia="黑体" w:hAnsi="黑体" w:hint="eastAsia"/>
          <w:color w:val="000000"/>
        </w:rPr>
        <w:t>查看宠物信息时所展现的界面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17B1D554" w14:textId="77777777" w:rsidR="00FA1B73" w:rsidRDefault="00721581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宠物对战界面</w:t>
      </w:r>
      <w:r w:rsidR="00707CA4">
        <w:rPr>
          <w:rFonts w:ascii="黑体" w:eastAsia="黑体" w:hAnsi="黑体" w:hint="eastAsia"/>
          <w:color w:val="000000"/>
        </w:rPr>
        <w:t>：</w:t>
      </w:r>
      <w:r w:rsidR="003D0B6D">
        <w:rPr>
          <w:rFonts w:ascii="黑体" w:eastAsia="黑体" w:hAnsi="黑体" w:hint="eastAsia"/>
          <w:color w:val="000000"/>
        </w:rPr>
        <w:t>宠物对战时所展现的界面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1C51AE4A" w14:textId="77777777" w:rsidR="00721581" w:rsidRDefault="00F044D6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好友</w:t>
      </w:r>
      <w:r w:rsidR="000B4F83">
        <w:rPr>
          <w:rFonts w:ascii="黑体" w:eastAsia="黑体" w:hAnsi="黑体" w:hint="eastAsia"/>
          <w:color w:val="000000"/>
        </w:rPr>
        <w:t>信息</w:t>
      </w:r>
      <w:r>
        <w:rPr>
          <w:rFonts w:ascii="黑体" w:eastAsia="黑体" w:hAnsi="黑体" w:hint="eastAsia"/>
          <w:color w:val="000000"/>
        </w:rPr>
        <w:t>界面</w:t>
      </w:r>
      <w:r w:rsidR="00707CA4">
        <w:rPr>
          <w:rFonts w:ascii="黑体" w:eastAsia="黑体" w:hAnsi="黑体" w:hint="eastAsia"/>
          <w:color w:val="000000"/>
        </w:rPr>
        <w:t>：</w:t>
      </w:r>
      <w:r w:rsidR="005D59E0">
        <w:rPr>
          <w:rFonts w:ascii="黑体" w:eastAsia="黑体" w:hAnsi="黑体" w:hint="eastAsia"/>
          <w:color w:val="000000"/>
        </w:rPr>
        <w:t>查看好友列表及好友信息时所展现的界面</w:t>
      </w:r>
      <w:r w:rsidR="00707CA4">
        <w:rPr>
          <w:rFonts w:ascii="黑体" w:eastAsia="黑体" w:hAnsi="黑体" w:hint="eastAsia"/>
          <w:color w:val="000000"/>
        </w:rPr>
        <w:t>。</w:t>
      </w:r>
    </w:p>
    <w:p w14:paraId="04981E42" w14:textId="77777777" w:rsidR="009C7B73" w:rsidRDefault="00960C18" w:rsidP="00F6725C">
      <w:pPr>
        <w:pStyle w:val="4"/>
      </w:pPr>
      <w:r>
        <w:rPr>
          <w:rFonts w:hint="eastAsia"/>
        </w:rPr>
        <w:t>管理员界面</w:t>
      </w:r>
    </w:p>
    <w:p w14:paraId="5ACD877E" w14:textId="77777777" w:rsidR="00960C18" w:rsidRDefault="00960C18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用户管理界面：</w:t>
      </w:r>
      <w:r w:rsidR="00A3776E">
        <w:rPr>
          <w:rFonts w:ascii="黑体" w:eastAsia="黑体" w:hAnsi="黑体" w:hint="eastAsia"/>
          <w:color w:val="000000"/>
        </w:rPr>
        <w:t>监视、变更</w:t>
      </w:r>
      <w:r w:rsidR="00C41794">
        <w:rPr>
          <w:rFonts w:ascii="黑体" w:eastAsia="黑体" w:hAnsi="黑体" w:hint="eastAsia"/>
          <w:color w:val="000000"/>
        </w:rPr>
        <w:t>用户状态时所展现的界面</w:t>
      </w:r>
      <w:r>
        <w:rPr>
          <w:rFonts w:ascii="黑体" w:eastAsia="黑体" w:hAnsi="黑体" w:hint="eastAsia"/>
          <w:color w:val="000000"/>
        </w:rPr>
        <w:t>。</w:t>
      </w:r>
    </w:p>
    <w:p w14:paraId="19D3CB7C" w14:textId="77777777" w:rsidR="0005278A" w:rsidRPr="0063045D" w:rsidRDefault="0005278A" w:rsidP="00A1563D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跑步规则界面：制定</w:t>
      </w:r>
      <w:r w:rsidR="00C11EEF">
        <w:rPr>
          <w:rFonts w:ascii="黑体" w:eastAsia="黑体" w:hAnsi="黑体" w:hint="eastAsia"/>
          <w:color w:val="000000"/>
        </w:rPr>
        <w:t>、应用</w:t>
      </w:r>
      <w:r>
        <w:rPr>
          <w:rFonts w:ascii="黑体" w:eastAsia="黑体" w:hAnsi="黑体" w:hint="eastAsia"/>
          <w:color w:val="000000"/>
        </w:rPr>
        <w:t>、修改、</w:t>
      </w:r>
      <w:r w:rsidR="001076F2">
        <w:rPr>
          <w:rFonts w:ascii="黑体" w:eastAsia="黑体" w:hAnsi="黑体" w:hint="eastAsia"/>
          <w:color w:val="000000"/>
        </w:rPr>
        <w:t>废弃</w:t>
      </w:r>
      <w:r>
        <w:rPr>
          <w:rFonts w:ascii="黑体" w:eastAsia="黑体" w:hAnsi="黑体" w:hint="eastAsia"/>
          <w:color w:val="000000"/>
        </w:rPr>
        <w:t>跑步规则时所展现的界面。</w:t>
      </w:r>
    </w:p>
    <w:p w14:paraId="6D321E4C" w14:textId="77777777" w:rsidR="007444E5" w:rsidRPr="00A83203" w:rsidRDefault="000D5A8D" w:rsidP="00A83203">
      <w:pPr>
        <w:pStyle w:val="3"/>
        <w:ind w:left="720" w:hanging="720"/>
        <w:rPr>
          <w:rFonts w:ascii="黑体" w:eastAsia="黑体" w:hAnsi="黑体" w:cs="黑体"/>
        </w:rPr>
      </w:pPr>
      <w:bookmarkStart w:id="60" w:name="_Toc498836247"/>
      <w:bookmarkStart w:id="61" w:name="_Toc13670951"/>
      <w:r>
        <w:rPr>
          <w:rFonts w:ascii="黑体" w:eastAsia="黑体" w:hAnsi="黑体" w:cs="黑体" w:hint="eastAsia"/>
        </w:rPr>
        <w:t>硬件接口</w:t>
      </w:r>
      <w:bookmarkEnd w:id="60"/>
      <w:bookmarkEnd w:id="61"/>
    </w:p>
    <w:p w14:paraId="36C14A0A" w14:textId="77777777" w:rsidR="00A83203" w:rsidRPr="00F25EEF" w:rsidRDefault="00A83203" w:rsidP="00A83203">
      <w:pPr>
        <w:pStyle w:val="a5"/>
        <w:rPr>
          <w:rFonts w:ascii="黑体" w:eastAsia="黑体" w:hAnsi="黑体"/>
          <w:color w:val="000000"/>
        </w:rPr>
      </w:pPr>
      <w:r w:rsidRPr="00F25EEF">
        <w:rPr>
          <w:rFonts w:ascii="黑体" w:eastAsia="黑体" w:hAnsi="黑体" w:hint="eastAsia"/>
          <w:color w:val="000000"/>
        </w:rPr>
        <w:t>本软件</w:t>
      </w:r>
      <w:r w:rsidR="009B211D">
        <w:rPr>
          <w:rFonts w:ascii="黑体" w:eastAsia="黑体" w:hAnsi="黑体" w:hint="eastAsia"/>
          <w:color w:val="000000"/>
        </w:rPr>
        <w:t>无需</w:t>
      </w:r>
      <w:r w:rsidRPr="00F25EEF">
        <w:rPr>
          <w:rFonts w:ascii="黑体" w:eastAsia="黑体" w:hAnsi="黑体" w:hint="eastAsia"/>
          <w:color w:val="000000"/>
        </w:rPr>
        <w:t>硬件接口</w:t>
      </w:r>
      <w:r w:rsidR="009B211D">
        <w:rPr>
          <w:rFonts w:ascii="黑体" w:eastAsia="黑体" w:hAnsi="黑体" w:hint="eastAsia"/>
          <w:color w:val="000000"/>
        </w:rPr>
        <w:t>支持</w:t>
      </w:r>
      <w:r w:rsidRPr="00F25EEF">
        <w:rPr>
          <w:rFonts w:ascii="黑体" w:eastAsia="黑体" w:hAnsi="黑体" w:hint="eastAsia"/>
          <w:color w:val="000000"/>
        </w:rPr>
        <w:t>。</w:t>
      </w:r>
    </w:p>
    <w:p w14:paraId="304221FF" w14:textId="77777777" w:rsidR="007444E5" w:rsidRDefault="000D5A8D">
      <w:pPr>
        <w:pStyle w:val="3"/>
        <w:ind w:left="720" w:hanging="720"/>
        <w:rPr>
          <w:rFonts w:ascii="黑体" w:eastAsia="黑体" w:hAnsi="黑体" w:cs="黑体"/>
        </w:rPr>
      </w:pPr>
      <w:bookmarkStart w:id="62" w:name="_Toc498836248"/>
      <w:bookmarkStart w:id="63" w:name="_Toc13670952"/>
      <w:r>
        <w:rPr>
          <w:rFonts w:ascii="黑体" w:eastAsia="黑体" w:hAnsi="黑体" w:cs="黑体" w:hint="eastAsia"/>
        </w:rPr>
        <w:t>软件接口</w:t>
      </w:r>
      <w:bookmarkEnd w:id="62"/>
      <w:bookmarkEnd w:id="63"/>
    </w:p>
    <w:p w14:paraId="741F0E99" w14:textId="77777777" w:rsidR="007977CD" w:rsidRDefault="00CC61DF" w:rsidP="0046794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与</w:t>
      </w:r>
      <w:proofErr w:type="spellStart"/>
      <w:r>
        <w:rPr>
          <w:rFonts w:ascii="黑体" w:eastAsia="黑体" w:hAnsi="黑体" w:hint="eastAsia"/>
          <w:color w:val="000000"/>
        </w:rPr>
        <w:t>J</w:t>
      </w:r>
      <w:r>
        <w:rPr>
          <w:rFonts w:ascii="黑体" w:eastAsia="黑体" w:hAnsi="黑体"/>
          <w:color w:val="000000"/>
        </w:rPr>
        <w:t>account</w:t>
      </w:r>
      <w:proofErr w:type="spellEnd"/>
      <w:r>
        <w:rPr>
          <w:rFonts w:ascii="黑体" w:eastAsia="黑体" w:hAnsi="黑体" w:hint="eastAsia"/>
          <w:color w:val="000000"/>
        </w:rPr>
        <w:t>系统</w:t>
      </w:r>
      <w:r w:rsidR="00C13447">
        <w:rPr>
          <w:rFonts w:ascii="黑体" w:eastAsia="黑体" w:hAnsi="黑体" w:hint="eastAsia"/>
          <w:color w:val="000000"/>
        </w:rPr>
        <w:t>：</w:t>
      </w:r>
      <w:r w:rsidR="007977CD">
        <w:rPr>
          <w:rFonts w:ascii="黑体" w:eastAsia="黑体" w:hAnsi="黑体" w:hint="eastAsia"/>
          <w:color w:val="000000"/>
        </w:rPr>
        <w:t>调用其认证接口</w:t>
      </w:r>
      <w:r w:rsidR="005C448B">
        <w:rPr>
          <w:rFonts w:ascii="黑体" w:eastAsia="黑体" w:hAnsi="黑体" w:hint="eastAsia"/>
          <w:color w:val="000000"/>
        </w:rPr>
        <w:t>。</w:t>
      </w:r>
    </w:p>
    <w:p w14:paraId="667FF10D" w14:textId="77777777" w:rsidR="008124A3" w:rsidRPr="00D87B38" w:rsidRDefault="008124A3" w:rsidP="00467942">
      <w:pPr>
        <w:pStyle w:val="a5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与G</w:t>
      </w:r>
      <w:r>
        <w:rPr>
          <w:rFonts w:ascii="黑体" w:eastAsia="黑体" w:hAnsi="黑体"/>
          <w:color w:val="000000"/>
        </w:rPr>
        <w:t>PS</w:t>
      </w:r>
      <w:r>
        <w:rPr>
          <w:rFonts w:ascii="黑体" w:eastAsia="黑体" w:hAnsi="黑体" w:hint="eastAsia"/>
          <w:color w:val="000000"/>
        </w:rPr>
        <w:t>系统：通过A</w:t>
      </w:r>
      <w:r>
        <w:rPr>
          <w:rFonts w:ascii="黑体" w:eastAsia="黑体" w:hAnsi="黑体"/>
          <w:color w:val="000000"/>
        </w:rPr>
        <w:t>ndro</w:t>
      </w:r>
      <w:r>
        <w:rPr>
          <w:rFonts w:ascii="黑体" w:eastAsia="黑体" w:hAnsi="黑体" w:hint="eastAsia"/>
          <w:color w:val="000000"/>
        </w:rPr>
        <w:t>id调用</w:t>
      </w:r>
      <w:r w:rsidR="005C448B">
        <w:rPr>
          <w:rFonts w:ascii="黑体" w:eastAsia="黑体" w:hAnsi="黑体" w:hint="eastAsia"/>
          <w:color w:val="000000"/>
        </w:rPr>
        <w:t>其定位服务接口。</w:t>
      </w:r>
    </w:p>
    <w:p w14:paraId="554F6819" w14:textId="77777777" w:rsidR="007444E5" w:rsidRDefault="000D5A8D">
      <w:pPr>
        <w:pStyle w:val="3"/>
        <w:ind w:left="720" w:hanging="720"/>
        <w:rPr>
          <w:rFonts w:ascii="黑体" w:eastAsia="黑体" w:hAnsi="黑体" w:cs="黑体"/>
        </w:rPr>
      </w:pPr>
      <w:bookmarkStart w:id="64" w:name="_Toc498836249"/>
      <w:bookmarkStart w:id="65" w:name="_Toc13670953"/>
      <w:r>
        <w:rPr>
          <w:rFonts w:ascii="黑体" w:eastAsia="黑体" w:hAnsi="黑体" w:cs="黑体" w:hint="eastAsia"/>
        </w:rPr>
        <w:t>通信接口</w:t>
      </w:r>
      <w:bookmarkEnd w:id="64"/>
      <w:bookmarkEnd w:id="65"/>
    </w:p>
    <w:p w14:paraId="625961E5" w14:textId="77777777" w:rsidR="007444E5" w:rsidRDefault="000D5A8D">
      <w:pPr>
        <w:pStyle w:val="2"/>
        <w:rPr>
          <w:rFonts w:ascii="黑体" w:eastAsia="黑体" w:hAnsi="黑体" w:cs="黑体"/>
        </w:rPr>
      </w:pPr>
      <w:bookmarkStart w:id="66" w:name="_Toc498836252"/>
      <w:bookmarkStart w:id="67" w:name="_Toc13670954"/>
      <w:r>
        <w:rPr>
          <w:rFonts w:ascii="黑体" w:eastAsia="黑体" w:hAnsi="黑体" w:cs="黑体" w:hint="eastAsia"/>
        </w:rPr>
        <w:t>适用的标准</w:t>
      </w:r>
      <w:bookmarkEnd w:id="66"/>
      <w:bookmarkEnd w:id="67"/>
    </w:p>
    <w:p w14:paraId="1A0D6DBA" w14:textId="77777777" w:rsidR="007444E5" w:rsidRDefault="007444E5">
      <w:pPr>
        <w:pStyle w:val="InfoBlue"/>
        <w:rPr>
          <w:rFonts w:ascii="黑体" w:eastAsia="黑体" w:hAnsi="黑体" w:cs="黑体"/>
        </w:rPr>
      </w:pPr>
    </w:p>
    <w:sectPr w:rsidR="007444E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B99F68" w14:textId="77777777" w:rsidR="004677AB" w:rsidRDefault="004677AB">
      <w:pPr>
        <w:spacing w:line="240" w:lineRule="auto"/>
      </w:pPr>
      <w:r>
        <w:separator/>
      </w:r>
    </w:p>
  </w:endnote>
  <w:endnote w:type="continuationSeparator" w:id="0">
    <w:p w14:paraId="75005E60" w14:textId="77777777" w:rsidR="004677AB" w:rsidRDefault="004677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AF5DAF" w14:paraId="1E6F5A8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BD0266" w14:textId="77777777" w:rsidR="00AF5DAF" w:rsidRDefault="00AF5DAF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11D15B" w14:textId="77777777" w:rsidR="00AF5DAF" w:rsidRDefault="00AF5DAF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9962C8" w14:textId="77777777" w:rsidR="00AF5DAF" w:rsidRDefault="00AF5DAF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e"/>
              <w:rFonts w:ascii="Times New Roman"/>
            </w:rPr>
            <w:fldChar w:fldCharType="begin"/>
          </w:r>
          <w:r>
            <w:rPr>
              <w:rStyle w:val="ae"/>
              <w:rFonts w:ascii="Times New Roman"/>
            </w:rPr>
            <w:instrText xml:space="preserve"> PAGE </w:instrText>
          </w:r>
          <w:r>
            <w:rPr>
              <w:rStyle w:val="ae"/>
              <w:rFonts w:ascii="Times New Roman"/>
            </w:rPr>
            <w:fldChar w:fldCharType="separate"/>
          </w:r>
          <w:r>
            <w:rPr>
              <w:rStyle w:val="ae"/>
              <w:rFonts w:ascii="Times New Roman"/>
            </w:rPr>
            <w:t>6</w:t>
          </w:r>
          <w:r>
            <w:rPr>
              <w:rStyle w:val="ae"/>
              <w:rFonts w:ascii="Times New Roman"/>
            </w:rPr>
            <w:fldChar w:fldCharType="end"/>
          </w:r>
        </w:p>
      </w:tc>
    </w:tr>
  </w:tbl>
  <w:p w14:paraId="30F034D9" w14:textId="77777777" w:rsidR="00AF5DAF" w:rsidRDefault="00AF5DA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46F89" w14:textId="77777777" w:rsidR="004677AB" w:rsidRDefault="004677AB">
      <w:pPr>
        <w:spacing w:line="240" w:lineRule="auto"/>
      </w:pPr>
      <w:r>
        <w:separator/>
      </w:r>
    </w:p>
  </w:footnote>
  <w:footnote w:type="continuationSeparator" w:id="0">
    <w:p w14:paraId="781E4147" w14:textId="77777777" w:rsidR="004677AB" w:rsidRDefault="004677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6E8C0" w14:textId="77777777" w:rsidR="00AF5DAF" w:rsidRDefault="00AF5DAF">
    <w:pPr>
      <w:rPr>
        <w:sz w:val="24"/>
      </w:rPr>
    </w:pPr>
  </w:p>
  <w:p w14:paraId="6C7BE1BE" w14:textId="77777777" w:rsidR="00AF5DAF" w:rsidRDefault="00AF5DAF">
    <w:pPr>
      <w:pBdr>
        <w:top w:val="single" w:sz="6" w:space="1" w:color="auto"/>
      </w:pBdr>
      <w:rPr>
        <w:sz w:val="24"/>
      </w:rPr>
    </w:pPr>
  </w:p>
  <w:p w14:paraId="6790279D" w14:textId="77777777" w:rsidR="00AF5DAF" w:rsidRDefault="00AF5DAF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04C99F7" w14:textId="77777777" w:rsidR="00AF5DAF" w:rsidRDefault="00AF5DAF">
    <w:pPr>
      <w:pBdr>
        <w:bottom w:val="single" w:sz="6" w:space="1" w:color="auto"/>
      </w:pBdr>
      <w:jc w:val="right"/>
      <w:rPr>
        <w:sz w:val="24"/>
      </w:rPr>
    </w:pPr>
  </w:p>
  <w:p w14:paraId="35BB49BC" w14:textId="77777777" w:rsidR="00AF5DAF" w:rsidRDefault="00AF5DAF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AF5DAF" w14:paraId="184B15DE" w14:textId="77777777">
      <w:tc>
        <w:tcPr>
          <w:tcW w:w="6379" w:type="dxa"/>
        </w:tcPr>
        <w:p w14:paraId="7A9DDD18" w14:textId="77777777" w:rsidR="00AF5DAF" w:rsidRDefault="00AF5DAF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537C9F2" w14:textId="77777777" w:rsidR="00AF5DAF" w:rsidRDefault="00AF5DAF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AF5DAF" w14:paraId="7C98CE7E" w14:textId="77777777">
      <w:tc>
        <w:tcPr>
          <w:tcW w:w="6379" w:type="dxa"/>
        </w:tcPr>
        <w:p w14:paraId="1392AE08" w14:textId="77777777" w:rsidR="00AF5DAF" w:rsidRDefault="00AF5DAF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D2B2E36" w14:textId="77777777" w:rsidR="00AF5DAF" w:rsidRPr="0009090A" w:rsidRDefault="00AF5DAF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03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06</w:t>
          </w:r>
          <w:r>
            <w:rPr>
              <w:rFonts w:ascii="Times New Roman"/>
            </w:rPr>
            <w:t>/</w:t>
          </w:r>
          <w:r>
            <w:rPr>
              <w:rFonts w:ascii="Times New Roman" w:hint="eastAsia"/>
            </w:rPr>
            <w:t>2019</w:t>
          </w:r>
          <w:r>
            <w:rPr>
              <w:rFonts w:ascii="Times New Roman"/>
            </w:rPr>
            <w:t>&gt;</w:t>
          </w:r>
        </w:p>
      </w:tc>
    </w:tr>
  </w:tbl>
  <w:p w14:paraId="0D36A1CD" w14:textId="77777777" w:rsidR="00AF5DAF" w:rsidRDefault="00AF5DA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83C21A"/>
    <w:multiLevelType w:val="singleLevel"/>
    <w:tmpl w:val="8583C21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883B2CF9"/>
    <w:multiLevelType w:val="singleLevel"/>
    <w:tmpl w:val="883B2CF9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A018A431"/>
    <w:multiLevelType w:val="singleLevel"/>
    <w:tmpl w:val="A018A43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3" w15:restartNumberingAfterBreak="0">
    <w:nsid w:val="BB05457D"/>
    <w:multiLevelType w:val="singleLevel"/>
    <w:tmpl w:val="BB05457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4" w15:restartNumberingAfterBreak="0">
    <w:nsid w:val="D8C4B4B3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5" w15:restartNumberingAfterBreak="0">
    <w:nsid w:val="E477B9FD"/>
    <w:multiLevelType w:val="singleLevel"/>
    <w:tmpl w:val="E477B9F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6" w15:restartNumberingAfterBreak="0">
    <w:nsid w:val="EC061261"/>
    <w:multiLevelType w:val="singleLevel"/>
    <w:tmpl w:val="EC06126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7" w15:restartNumberingAfterBreak="0">
    <w:nsid w:val="F333FB48"/>
    <w:multiLevelType w:val="singleLevel"/>
    <w:tmpl w:val="F333FB48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F8099D76"/>
    <w:multiLevelType w:val="singleLevel"/>
    <w:tmpl w:val="F8099D76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9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0" w15:restartNumberingAfterBreak="0">
    <w:nsid w:val="03A870AF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1" w15:restartNumberingAfterBreak="0">
    <w:nsid w:val="058F1E60"/>
    <w:multiLevelType w:val="singleLevel"/>
    <w:tmpl w:val="058F1E6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0B1F5AE2"/>
    <w:multiLevelType w:val="multilevel"/>
    <w:tmpl w:val="9CD88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13" w15:restartNumberingAfterBreak="0">
    <w:nsid w:val="3682C8CA"/>
    <w:multiLevelType w:val="singleLevel"/>
    <w:tmpl w:val="3682C8CA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14" w15:restartNumberingAfterBreak="0">
    <w:nsid w:val="45691C5F"/>
    <w:multiLevelType w:val="hybridMultilevel"/>
    <w:tmpl w:val="207EEB7A"/>
    <w:lvl w:ilvl="0" w:tplc="0409000F">
      <w:start w:val="1"/>
      <w:numFmt w:val="decimal"/>
      <w:lvlText w:val="%1."/>
      <w:lvlJc w:val="left"/>
      <w:pPr>
        <w:ind w:left="820" w:hanging="420"/>
      </w:pPr>
    </w:lvl>
    <w:lvl w:ilvl="1" w:tplc="04090019" w:tentative="1">
      <w:start w:val="1"/>
      <w:numFmt w:val="lowerLetter"/>
      <w:lvlText w:val="%2)"/>
      <w:lvlJc w:val="left"/>
      <w:pPr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ind w:left="4180" w:hanging="420"/>
      </w:pPr>
    </w:lvl>
  </w:abstractNum>
  <w:abstractNum w:abstractNumId="15" w15:restartNumberingAfterBreak="0">
    <w:nsid w:val="47596D64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6" w15:restartNumberingAfterBreak="0">
    <w:nsid w:val="4B6C3333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7" w15:restartNumberingAfterBreak="0">
    <w:nsid w:val="53302F93"/>
    <w:multiLevelType w:val="singleLevel"/>
    <w:tmpl w:val="E477B9FD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abstractNum w:abstractNumId="18" w15:restartNumberingAfterBreak="0">
    <w:nsid w:val="55A438D1"/>
    <w:multiLevelType w:val="hybridMultilevel"/>
    <w:tmpl w:val="948428B2"/>
    <w:lvl w:ilvl="0" w:tplc="250A39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1B34B65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0" w15:restartNumberingAfterBreak="0">
    <w:nsid w:val="62C912B3"/>
    <w:multiLevelType w:val="multilevel"/>
    <w:tmpl w:val="F7C023BE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  <w:lvl w:ilvl="1">
      <w:start w:val="1"/>
      <w:numFmt w:val="decimal"/>
      <w:isLgl/>
      <w:lvlText w:val="%1.%2"/>
      <w:lvlJc w:val="left"/>
      <w:pPr>
        <w:ind w:left="8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1" w15:restartNumberingAfterBreak="0">
    <w:nsid w:val="794F3771"/>
    <w:multiLevelType w:val="singleLevel"/>
    <w:tmpl w:val="794F3771"/>
    <w:lvl w:ilvl="0">
      <w:start w:val="1"/>
      <w:numFmt w:val="decimal"/>
      <w:lvlText w:val="%1."/>
      <w:lvlJc w:val="left"/>
      <w:pPr>
        <w:tabs>
          <w:tab w:val="left" w:pos="312"/>
        </w:tabs>
        <w:ind w:left="400" w:firstLine="0"/>
      </w:pPr>
    </w:lvl>
  </w:abstractNum>
  <w:num w:numId="1">
    <w:abstractNumId w:val="9"/>
  </w:num>
  <w:num w:numId="2">
    <w:abstractNumId w:val="11"/>
  </w:num>
  <w:num w:numId="3">
    <w:abstractNumId w:val="0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 w:numId="10">
    <w:abstractNumId w:val="13"/>
  </w:num>
  <w:num w:numId="11">
    <w:abstractNumId w:val="21"/>
  </w:num>
  <w:num w:numId="12">
    <w:abstractNumId w:val="8"/>
  </w:num>
  <w:num w:numId="13">
    <w:abstractNumId w:val="2"/>
  </w:num>
  <w:num w:numId="14">
    <w:abstractNumId w:val="9"/>
  </w:num>
  <w:num w:numId="15">
    <w:abstractNumId w:val="14"/>
  </w:num>
  <w:num w:numId="16">
    <w:abstractNumId w:val="15"/>
  </w:num>
  <w:num w:numId="17">
    <w:abstractNumId w:val="20"/>
  </w:num>
  <w:num w:numId="18">
    <w:abstractNumId w:val="10"/>
  </w:num>
  <w:num w:numId="19">
    <w:abstractNumId w:val="16"/>
  </w:num>
  <w:num w:numId="20">
    <w:abstractNumId w:val="1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17"/>
  </w:num>
  <w:num w:numId="26">
    <w:abstractNumId w:val="1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7C24D0"/>
    <w:rsid w:val="00003D5F"/>
    <w:rsid w:val="00007E5C"/>
    <w:rsid w:val="00021F22"/>
    <w:rsid w:val="000228BA"/>
    <w:rsid w:val="00030695"/>
    <w:rsid w:val="00040D7C"/>
    <w:rsid w:val="0005278A"/>
    <w:rsid w:val="00064F35"/>
    <w:rsid w:val="00087F99"/>
    <w:rsid w:val="0009090A"/>
    <w:rsid w:val="000A00BA"/>
    <w:rsid w:val="000B4627"/>
    <w:rsid w:val="000B4F83"/>
    <w:rsid w:val="000C3AA1"/>
    <w:rsid w:val="000D5A8D"/>
    <w:rsid w:val="000E17D6"/>
    <w:rsid w:val="000E44F4"/>
    <w:rsid w:val="000E6794"/>
    <w:rsid w:val="000F68C1"/>
    <w:rsid w:val="00104A24"/>
    <w:rsid w:val="001076F2"/>
    <w:rsid w:val="001206D7"/>
    <w:rsid w:val="00121452"/>
    <w:rsid w:val="00125364"/>
    <w:rsid w:val="00132927"/>
    <w:rsid w:val="001562A2"/>
    <w:rsid w:val="0015797F"/>
    <w:rsid w:val="001730B9"/>
    <w:rsid w:val="001C7AD3"/>
    <w:rsid w:val="001D1538"/>
    <w:rsid w:val="001F3489"/>
    <w:rsid w:val="00230AFD"/>
    <w:rsid w:val="0024718B"/>
    <w:rsid w:val="00250661"/>
    <w:rsid w:val="00260EAD"/>
    <w:rsid w:val="00272C8F"/>
    <w:rsid w:val="0027333A"/>
    <w:rsid w:val="0027503A"/>
    <w:rsid w:val="00276292"/>
    <w:rsid w:val="0028141E"/>
    <w:rsid w:val="00292543"/>
    <w:rsid w:val="002A0551"/>
    <w:rsid w:val="002A090A"/>
    <w:rsid w:val="002A4498"/>
    <w:rsid w:val="002E2077"/>
    <w:rsid w:val="002F4732"/>
    <w:rsid w:val="002F6FE9"/>
    <w:rsid w:val="00335A7F"/>
    <w:rsid w:val="003676F0"/>
    <w:rsid w:val="00390A6B"/>
    <w:rsid w:val="00395725"/>
    <w:rsid w:val="003C29E4"/>
    <w:rsid w:val="003D0B6D"/>
    <w:rsid w:val="003F3785"/>
    <w:rsid w:val="004417E0"/>
    <w:rsid w:val="0046012C"/>
    <w:rsid w:val="00460A2F"/>
    <w:rsid w:val="004677AB"/>
    <w:rsid w:val="00467942"/>
    <w:rsid w:val="00497B7F"/>
    <w:rsid w:val="004A4B02"/>
    <w:rsid w:val="004B5738"/>
    <w:rsid w:val="00500F83"/>
    <w:rsid w:val="00517B38"/>
    <w:rsid w:val="00522416"/>
    <w:rsid w:val="005424E4"/>
    <w:rsid w:val="00585E6E"/>
    <w:rsid w:val="00587921"/>
    <w:rsid w:val="00595CC0"/>
    <w:rsid w:val="00596F67"/>
    <w:rsid w:val="005A4436"/>
    <w:rsid w:val="005B5B1F"/>
    <w:rsid w:val="005C448B"/>
    <w:rsid w:val="005D59E0"/>
    <w:rsid w:val="005E1EC1"/>
    <w:rsid w:val="005E2172"/>
    <w:rsid w:val="005E2F73"/>
    <w:rsid w:val="0063045D"/>
    <w:rsid w:val="006328E7"/>
    <w:rsid w:val="00646B87"/>
    <w:rsid w:val="00694F6B"/>
    <w:rsid w:val="006C50CC"/>
    <w:rsid w:val="006C711F"/>
    <w:rsid w:val="006D08B4"/>
    <w:rsid w:val="006E0462"/>
    <w:rsid w:val="006F5411"/>
    <w:rsid w:val="006F5486"/>
    <w:rsid w:val="00703AD4"/>
    <w:rsid w:val="00704B59"/>
    <w:rsid w:val="00707CA4"/>
    <w:rsid w:val="00721581"/>
    <w:rsid w:val="00722C0C"/>
    <w:rsid w:val="00742428"/>
    <w:rsid w:val="007425BE"/>
    <w:rsid w:val="007444E5"/>
    <w:rsid w:val="00747704"/>
    <w:rsid w:val="007523AE"/>
    <w:rsid w:val="00754CFA"/>
    <w:rsid w:val="00764A9D"/>
    <w:rsid w:val="00777634"/>
    <w:rsid w:val="00792DFD"/>
    <w:rsid w:val="007946CB"/>
    <w:rsid w:val="007977CD"/>
    <w:rsid w:val="007A45E2"/>
    <w:rsid w:val="007C0572"/>
    <w:rsid w:val="007F241E"/>
    <w:rsid w:val="007F275A"/>
    <w:rsid w:val="007F62AF"/>
    <w:rsid w:val="008124A3"/>
    <w:rsid w:val="008311D6"/>
    <w:rsid w:val="00833A0D"/>
    <w:rsid w:val="008401F0"/>
    <w:rsid w:val="00840992"/>
    <w:rsid w:val="00846836"/>
    <w:rsid w:val="00852172"/>
    <w:rsid w:val="0087054A"/>
    <w:rsid w:val="00873FE5"/>
    <w:rsid w:val="008775CD"/>
    <w:rsid w:val="00891956"/>
    <w:rsid w:val="008A29B7"/>
    <w:rsid w:val="008A5DDB"/>
    <w:rsid w:val="008B08C4"/>
    <w:rsid w:val="00904689"/>
    <w:rsid w:val="00904F77"/>
    <w:rsid w:val="00912345"/>
    <w:rsid w:val="00923DE4"/>
    <w:rsid w:val="00925691"/>
    <w:rsid w:val="0093157E"/>
    <w:rsid w:val="00935D53"/>
    <w:rsid w:val="009427FB"/>
    <w:rsid w:val="00960C18"/>
    <w:rsid w:val="00991E02"/>
    <w:rsid w:val="00991F39"/>
    <w:rsid w:val="009A2411"/>
    <w:rsid w:val="009B18D1"/>
    <w:rsid w:val="009B211D"/>
    <w:rsid w:val="009C7B73"/>
    <w:rsid w:val="009E3044"/>
    <w:rsid w:val="009F6A11"/>
    <w:rsid w:val="00A07F4E"/>
    <w:rsid w:val="00A1563D"/>
    <w:rsid w:val="00A27E8A"/>
    <w:rsid w:val="00A306EB"/>
    <w:rsid w:val="00A3664F"/>
    <w:rsid w:val="00A3776E"/>
    <w:rsid w:val="00A456E7"/>
    <w:rsid w:val="00A464D3"/>
    <w:rsid w:val="00A47292"/>
    <w:rsid w:val="00A52CB1"/>
    <w:rsid w:val="00A622CC"/>
    <w:rsid w:val="00A661FC"/>
    <w:rsid w:val="00A7778D"/>
    <w:rsid w:val="00A83203"/>
    <w:rsid w:val="00AA0AD1"/>
    <w:rsid w:val="00AB5903"/>
    <w:rsid w:val="00AD553A"/>
    <w:rsid w:val="00AF5DAF"/>
    <w:rsid w:val="00B05A4A"/>
    <w:rsid w:val="00B84139"/>
    <w:rsid w:val="00B90456"/>
    <w:rsid w:val="00B962A5"/>
    <w:rsid w:val="00BD488C"/>
    <w:rsid w:val="00BE6BD9"/>
    <w:rsid w:val="00C11EEF"/>
    <w:rsid w:val="00C13447"/>
    <w:rsid w:val="00C376DC"/>
    <w:rsid w:val="00C40A88"/>
    <w:rsid w:val="00C41061"/>
    <w:rsid w:val="00C41794"/>
    <w:rsid w:val="00C44889"/>
    <w:rsid w:val="00CA2689"/>
    <w:rsid w:val="00CC15C5"/>
    <w:rsid w:val="00CC27DB"/>
    <w:rsid w:val="00CC61DF"/>
    <w:rsid w:val="00CE3CF5"/>
    <w:rsid w:val="00D0155B"/>
    <w:rsid w:val="00D10FFC"/>
    <w:rsid w:val="00D21C51"/>
    <w:rsid w:val="00D26057"/>
    <w:rsid w:val="00D33740"/>
    <w:rsid w:val="00D405D3"/>
    <w:rsid w:val="00D47900"/>
    <w:rsid w:val="00D52F9E"/>
    <w:rsid w:val="00D567C5"/>
    <w:rsid w:val="00D72FBA"/>
    <w:rsid w:val="00D87B38"/>
    <w:rsid w:val="00DA1C72"/>
    <w:rsid w:val="00DC0855"/>
    <w:rsid w:val="00DF0495"/>
    <w:rsid w:val="00E04F74"/>
    <w:rsid w:val="00E06B08"/>
    <w:rsid w:val="00E10F5A"/>
    <w:rsid w:val="00E401A4"/>
    <w:rsid w:val="00E42DE1"/>
    <w:rsid w:val="00E46EBD"/>
    <w:rsid w:val="00E569EE"/>
    <w:rsid w:val="00E67440"/>
    <w:rsid w:val="00E67E0B"/>
    <w:rsid w:val="00ED11C4"/>
    <w:rsid w:val="00EF7188"/>
    <w:rsid w:val="00F044D6"/>
    <w:rsid w:val="00F25EEF"/>
    <w:rsid w:val="00F262DA"/>
    <w:rsid w:val="00F32BFF"/>
    <w:rsid w:val="00F41EC3"/>
    <w:rsid w:val="00F6725C"/>
    <w:rsid w:val="00F737E8"/>
    <w:rsid w:val="00F8203D"/>
    <w:rsid w:val="00F909A0"/>
    <w:rsid w:val="00FA1B73"/>
    <w:rsid w:val="00FC00DD"/>
    <w:rsid w:val="00FC6345"/>
    <w:rsid w:val="00FE4546"/>
    <w:rsid w:val="087F5C30"/>
    <w:rsid w:val="6F7C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A3F108"/>
  <w15:docId w15:val="{3AA91F1F-0C4A-4410-9414-4A945CC8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caption" w:semiHidden="1" w:unhideWhenUsed="1" w:qFormat="1"/>
    <w:lsdException w:name="footnote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pPr>
      <w:keepLines/>
      <w:spacing w:after="120"/>
      <w:ind w:left="720"/>
    </w:pPr>
  </w:style>
  <w:style w:type="paragraph" w:styleId="a6">
    <w:name w:val="Body Text Indent"/>
    <w:basedOn w:val="a"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paragraph" w:styleId="a8">
    <w:name w:val="header"/>
    <w:basedOn w:val="a"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pPr>
      <w:ind w:left="600"/>
    </w:pPr>
  </w:style>
  <w:style w:type="paragraph" w:styleId="a9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a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b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table" w:styleId="ac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qFormat/>
    <w:rPr>
      <w:b/>
    </w:rPr>
  </w:style>
  <w:style w:type="character" w:styleId="ae">
    <w:name w:val="page number"/>
    <w:basedOn w:val="a0"/>
  </w:style>
  <w:style w:type="character" w:styleId="af">
    <w:name w:val="FollowedHyperlink"/>
    <w:rPr>
      <w:color w:val="800080"/>
      <w:u w:val="single"/>
    </w:rPr>
  </w:style>
  <w:style w:type="character" w:styleId="af0">
    <w:name w:val="Hyperlink"/>
    <w:rPr>
      <w:color w:val="0000FF"/>
      <w:u w:val="single"/>
    </w:rPr>
  </w:style>
  <w:style w:type="character" w:styleId="af1">
    <w:name w:val="footnote reference"/>
    <w:semiHidden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5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color w:val="008000"/>
    </w:rPr>
  </w:style>
  <w:style w:type="character" w:customStyle="1" w:styleId="tw4winJump">
    <w:name w:val="tw4winJump"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paragraph" w:styleId="af2">
    <w:name w:val="List Paragraph"/>
    <w:basedOn w:val="a"/>
    <w:uiPriority w:val="34"/>
    <w:qFormat/>
    <w:rsid w:val="00A661FC"/>
    <w:pPr>
      <w:ind w:firstLineChars="200" w:firstLine="420"/>
    </w:pPr>
  </w:style>
  <w:style w:type="character" w:styleId="af3">
    <w:name w:val="annotation reference"/>
    <w:basedOn w:val="a0"/>
    <w:rsid w:val="001206D7"/>
    <w:rPr>
      <w:sz w:val="21"/>
      <w:szCs w:val="21"/>
    </w:rPr>
  </w:style>
  <w:style w:type="paragraph" w:styleId="af4">
    <w:name w:val="annotation text"/>
    <w:basedOn w:val="a"/>
    <w:link w:val="af5"/>
    <w:rsid w:val="001206D7"/>
  </w:style>
  <w:style w:type="character" w:customStyle="1" w:styleId="af5">
    <w:name w:val="批注文字 字符"/>
    <w:basedOn w:val="a0"/>
    <w:link w:val="af4"/>
    <w:rsid w:val="001206D7"/>
    <w:rPr>
      <w:rFonts w:ascii="宋体"/>
    </w:rPr>
  </w:style>
  <w:style w:type="paragraph" w:styleId="af6">
    <w:name w:val="annotation subject"/>
    <w:basedOn w:val="af4"/>
    <w:next w:val="af4"/>
    <w:link w:val="af7"/>
    <w:rsid w:val="001206D7"/>
    <w:rPr>
      <w:b/>
      <w:bCs/>
    </w:rPr>
  </w:style>
  <w:style w:type="character" w:customStyle="1" w:styleId="af7">
    <w:name w:val="批注主题 字符"/>
    <w:basedOn w:val="af5"/>
    <w:link w:val="af6"/>
    <w:rsid w:val="001206D7"/>
    <w:rPr>
      <w:rFonts w:ascii="宋体"/>
      <w:b/>
      <w:bCs/>
    </w:rPr>
  </w:style>
  <w:style w:type="paragraph" w:styleId="af8">
    <w:name w:val="Balloon Text"/>
    <w:basedOn w:val="a"/>
    <w:link w:val="af9"/>
    <w:rsid w:val="001206D7"/>
    <w:pPr>
      <w:spacing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rsid w:val="001206D7"/>
    <w:rPr>
      <w:rFonts w:asci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/google.github.io/styleguid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360&#23433;&#20840;&#27983;&#35272;&#22120;&#19979;&#36733;\&#36719;&#20214;&#38656;&#27714;&#35268;&#32422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761</TotalTime>
  <Pages>17</Pages>
  <Words>1194</Words>
  <Characters>6810</Characters>
  <Application>Microsoft Office Word</Application>
  <DocSecurity>0</DocSecurity>
  <Lines>56</Lines>
  <Paragraphs>15</Paragraphs>
  <ScaleCrop>false</ScaleCrop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跑Kemon-Go</dc:subject>
  <dc:creator>fl632</dc:creator>
  <cp:keywords/>
  <cp:lastModifiedBy>ky w</cp:lastModifiedBy>
  <cp:revision>190</cp:revision>
  <dcterms:created xsi:type="dcterms:W3CDTF">2019-05-29T12:58:00Z</dcterms:created>
  <dcterms:modified xsi:type="dcterms:W3CDTF">2019-09-06T05:47:00Z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